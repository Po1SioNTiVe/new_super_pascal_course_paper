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B1" w:rsidRPr="00510B90" w:rsidRDefault="009C5AB1" w:rsidP="00A5796A">
      <w:pPr>
        <w:pStyle w:val="af7"/>
        <w:rPr>
          <w:rFonts w:ascii="Times New Roman" w:hAnsi="Times New Roman"/>
          <w:b w:val="0"/>
        </w:rPr>
      </w:pPr>
      <w:bookmarkStart w:id="0" w:name="_Toc293138184"/>
      <w:bookmarkStart w:id="1" w:name="_Toc293140464"/>
      <w:bookmarkStart w:id="2" w:name="_Toc418432689"/>
      <w:bookmarkStart w:id="3" w:name="_Toc418439440"/>
      <w:bookmarkStart w:id="4" w:name="_Toc418440195"/>
      <w:bookmarkStart w:id="5" w:name="_Toc418440903"/>
      <w:bookmarkStart w:id="6" w:name="_Toc59273201"/>
      <w:bookmarkStart w:id="7" w:name="_Toc91910151"/>
      <w:bookmarkStart w:id="8" w:name="_Toc533301499"/>
      <w:r w:rsidRPr="00510B90">
        <w:rPr>
          <w:rFonts w:ascii="Times New Roman" w:hAnsi="Times New Roman"/>
          <w:b w:val="0"/>
        </w:rPr>
        <w:t>Министерство образования Республики Беларусь</w:t>
      </w: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 w:rsidRPr="00510B90">
        <w:rPr>
          <w:rFonts w:ascii="Times New Roman" w:hAnsi="Times New Roman"/>
          <w:b w:val="0"/>
        </w:rPr>
        <w:t>Учреждение образования</w:t>
      </w: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 w:rsidRPr="00510B90">
        <w:rPr>
          <w:rFonts w:ascii="Times New Roman" w:hAnsi="Times New Roman"/>
          <w:b w:val="0"/>
        </w:rPr>
        <w:t xml:space="preserve">«Гомельский государственный университет </w:t>
      </w:r>
      <w:r w:rsidRPr="00510B90">
        <w:rPr>
          <w:rFonts w:ascii="Times New Roman" w:hAnsi="Times New Roman"/>
          <w:b w:val="0"/>
        </w:rPr>
        <w:br/>
        <w:t>имени Франциска Скорины»</w:t>
      </w:r>
    </w:p>
    <w:p w:rsidR="009C5AB1" w:rsidRPr="00510B90" w:rsidRDefault="009C5AB1" w:rsidP="008143CE">
      <w:pPr>
        <w:pStyle w:val="af7"/>
        <w:rPr>
          <w:rFonts w:ascii="Times New Roman" w:hAnsi="Times New Roman"/>
        </w:rPr>
      </w:pPr>
    </w:p>
    <w:p w:rsidR="009C5AB1" w:rsidRPr="00510B90" w:rsidRDefault="009C5AB1" w:rsidP="008143CE">
      <w:pPr>
        <w:pStyle w:val="af7"/>
        <w:rPr>
          <w:rFonts w:ascii="Times New Roman" w:hAnsi="Times New Roman"/>
        </w:rPr>
      </w:pPr>
    </w:p>
    <w:p w:rsidR="009C5AB1" w:rsidRPr="00510B90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  <w:r w:rsidRPr="00510B90">
        <w:rPr>
          <w:rFonts w:ascii="Times New Roman" w:hAnsi="Times New Roman"/>
          <w:sz w:val="32"/>
          <w:szCs w:val="32"/>
        </w:rPr>
        <w:t xml:space="preserve">Факультет физики и </w:t>
      </w:r>
    </w:p>
    <w:p w:rsidR="009C5AB1" w:rsidRPr="00510B90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  <w:r w:rsidRPr="00510B90">
        <w:rPr>
          <w:rFonts w:ascii="Times New Roman" w:hAnsi="Times New Roman"/>
          <w:sz w:val="32"/>
          <w:szCs w:val="32"/>
        </w:rPr>
        <w:t xml:space="preserve">информационных технологий </w:t>
      </w:r>
    </w:p>
    <w:p w:rsidR="009C5AB1" w:rsidRPr="00510B90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</w:p>
    <w:p w:rsidR="009C5AB1" w:rsidRPr="00D76185" w:rsidRDefault="009C5AB1" w:rsidP="008143CE">
      <w:pPr>
        <w:pStyle w:val="afb"/>
        <w:ind w:left="-284"/>
        <w:jc w:val="center"/>
        <w:rPr>
          <w:rFonts w:ascii="Times New Roman" w:hAnsi="Times New Roman"/>
          <w:sz w:val="32"/>
          <w:szCs w:val="32"/>
        </w:rPr>
      </w:pPr>
      <w:r w:rsidRPr="00510B90">
        <w:rPr>
          <w:rFonts w:ascii="Times New Roman" w:hAnsi="Times New Roman"/>
          <w:sz w:val="32"/>
          <w:szCs w:val="32"/>
        </w:rPr>
        <w:t>Кафедра автоматизированных систем обработки</w:t>
      </w:r>
      <w:r w:rsidRPr="00D76185">
        <w:rPr>
          <w:rFonts w:ascii="Times New Roman" w:hAnsi="Times New Roman"/>
          <w:sz w:val="32"/>
          <w:szCs w:val="32"/>
        </w:rPr>
        <w:t xml:space="preserve"> информации </w:t>
      </w: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  <w:sz w:val="40"/>
          <w:szCs w:val="40"/>
        </w:rPr>
      </w:pPr>
      <w:r w:rsidRPr="00510B90">
        <w:rPr>
          <w:rFonts w:ascii="Times New Roman" w:hAnsi="Times New Roman"/>
          <w:b w:val="0"/>
          <w:sz w:val="40"/>
          <w:szCs w:val="40"/>
        </w:rPr>
        <w:t>Обработка наборов данных</w:t>
      </w: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 w:rsidRPr="00510B90">
        <w:rPr>
          <w:rFonts w:ascii="Times New Roman" w:hAnsi="Times New Roman"/>
          <w:b w:val="0"/>
        </w:rPr>
        <w:t>Курсовая работа</w:t>
      </w:r>
    </w:p>
    <w:p w:rsidR="009C5AB1" w:rsidRPr="00D76185" w:rsidRDefault="009C5AB1" w:rsidP="008143CE">
      <w:pPr>
        <w:pStyle w:val="afb"/>
        <w:ind w:firstLine="0"/>
        <w:jc w:val="center"/>
        <w:rPr>
          <w:rFonts w:ascii="Times New Roman" w:hAnsi="Times New Roman"/>
          <w:sz w:val="32"/>
        </w:rPr>
      </w:pPr>
      <w:r w:rsidRPr="00D76185">
        <w:rPr>
          <w:rFonts w:ascii="Times New Roman" w:hAnsi="Times New Roman"/>
          <w:sz w:val="32"/>
        </w:rPr>
        <w:t>по учебной дисциплине</w:t>
      </w:r>
    </w:p>
    <w:p w:rsidR="009C5AB1" w:rsidRPr="00D76185" w:rsidRDefault="009C5AB1" w:rsidP="008143CE">
      <w:pPr>
        <w:pStyle w:val="afb"/>
        <w:ind w:firstLine="0"/>
        <w:jc w:val="center"/>
        <w:rPr>
          <w:rFonts w:ascii="Times New Roman" w:hAnsi="Times New Roman"/>
          <w:sz w:val="32"/>
        </w:rPr>
      </w:pPr>
      <w:r w:rsidRPr="00D76185">
        <w:rPr>
          <w:rFonts w:ascii="Times New Roman" w:hAnsi="Times New Roman"/>
          <w:sz w:val="32"/>
        </w:rPr>
        <w:t xml:space="preserve"> "Основы алгоритмизации и программирования"</w:t>
      </w:r>
    </w:p>
    <w:p w:rsidR="009C5AB1" w:rsidRPr="00D76185" w:rsidRDefault="009C5AB1" w:rsidP="008143CE">
      <w:pPr>
        <w:pStyle w:val="afb"/>
        <w:rPr>
          <w:rFonts w:ascii="Times New Roman" w:hAnsi="Times New Roman"/>
          <w:sz w:val="28"/>
        </w:rPr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Исполнитель</w:t>
      </w: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студентка группы АС-16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F670B" w:rsidRPr="00AF670B">
        <w:rPr>
          <w:sz w:val="32"/>
        </w:rPr>
        <w:t xml:space="preserve">             </w:t>
      </w:r>
      <w:r w:rsidR="00AF670B" w:rsidRPr="009E1BD3">
        <w:rPr>
          <w:sz w:val="32"/>
        </w:rPr>
        <w:t xml:space="preserve"> </w:t>
      </w:r>
      <w:r>
        <w:rPr>
          <w:sz w:val="32"/>
        </w:rPr>
        <w:t>Лакизо М.М.</w:t>
      </w:r>
    </w:p>
    <w:p w:rsidR="009C5AB1" w:rsidRDefault="009C5AB1" w:rsidP="008143CE">
      <w:pPr>
        <w:ind w:firstLine="0"/>
        <w:rPr>
          <w:sz w:val="32"/>
        </w:rPr>
      </w:pP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Руководитель</w:t>
      </w:r>
      <w:r>
        <w:rPr>
          <w:sz w:val="32"/>
        </w:rPr>
        <w:tab/>
      </w:r>
    </w:p>
    <w:p w:rsidR="009C5AB1" w:rsidRDefault="009C5AB1" w:rsidP="008143CE">
      <w:pPr>
        <w:ind w:firstLine="0"/>
        <w:rPr>
          <w:sz w:val="32"/>
        </w:rPr>
      </w:pPr>
      <w:r>
        <w:rPr>
          <w:sz w:val="32"/>
        </w:rPr>
        <w:t>ст. преподаватель</w:t>
      </w:r>
      <w:r>
        <w:rPr>
          <w:sz w:val="32"/>
        </w:rPr>
        <w:tab/>
      </w:r>
      <w:r>
        <w:rPr>
          <w:sz w:val="32"/>
        </w:rPr>
        <w:tab/>
        <w:t xml:space="preserve">                           </w:t>
      </w:r>
      <w:r>
        <w:rPr>
          <w:sz w:val="32"/>
        </w:rPr>
        <w:tab/>
      </w:r>
      <w:r w:rsidR="00AF670B" w:rsidRPr="00AF670B">
        <w:rPr>
          <w:sz w:val="32"/>
        </w:rPr>
        <w:t xml:space="preserve"> </w:t>
      </w:r>
      <w:r>
        <w:rPr>
          <w:sz w:val="32"/>
        </w:rPr>
        <w:t>Дробышевский В. А.</w:t>
      </w:r>
    </w:p>
    <w:p w:rsidR="009C5AB1" w:rsidRDefault="009C5AB1" w:rsidP="008143CE">
      <w:pPr>
        <w:ind w:firstLine="0"/>
        <w:rPr>
          <w:sz w:val="32"/>
        </w:rPr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D76185" w:rsidRDefault="009C5AB1" w:rsidP="008143CE">
      <w:pPr>
        <w:pStyle w:val="af7"/>
      </w:pPr>
    </w:p>
    <w:p w:rsidR="009C5AB1" w:rsidRPr="00510B90" w:rsidRDefault="009C5AB1" w:rsidP="008143CE">
      <w:pPr>
        <w:pStyle w:val="af7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Гомель 2021</w:t>
      </w:r>
    </w:p>
    <w:p w:rsidR="009C5AB1" w:rsidRDefault="009C5AB1" w:rsidP="00886C1F">
      <w:pPr>
        <w:pStyle w:val="1"/>
        <w:tabs>
          <w:tab w:val="clear" w:pos="1315"/>
        </w:tabs>
        <w:ind w:left="0" w:firstLine="0"/>
        <w:sectPr w:rsidR="009C5AB1" w:rsidSect="009451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134" w:right="680" w:bottom="1134" w:left="1701" w:header="680" w:footer="720" w:gutter="0"/>
          <w:pgNumType w:start="1"/>
          <w:cols w:space="720"/>
          <w:titlePg/>
        </w:sectPr>
      </w:pPr>
    </w:p>
    <w:p w:rsidR="009C5AB1" w:rsidRPr="00FA0751" w:rsidRDefault="009C5AB1" w:rsidP="00FA0751">
      <w:pPr>
        <w:ind w:firstLine="0"/>
        <w:jc w:val="center"/>
        <w:rPr>
          <w:b/>
          <w:sz w:val="30"/>
          <w:szCs w:val="30"/>
        </w:rPr>
      </w:pPr>
      <w:bookmarkStart w:id="9" w:name="_Toc418525191"/>
      <w:bookmarkStart w:id="10" w:name="_Toc419045473"/>
      <w:bookmarkStart w:id="11" w:name="_Toc419795523"/>
      <w:bookmarkEnd w:id="0"/>
      <w:bookmarkEnd w:id="1"/>
      <w:bookmarkEnd w:id="2"/>
      <w:bookmarkEnd w:id="3"/>
      <w:bookmarkEnd w:id="4"/>
      <w:bookmarkEnd w:id="5"/>
      <w:r w:rsidRPr="00FA0751">
        <w:rPr>
          <w:b/>
          <w:sz w:val="30"/>
          <w:szCs w:val="30"/>
        </w:rPr>
        <w:lastRenderedPageBreak/>
        <w:t>Содержание</w:t>
      </w:r>
      <w:bookmarkEnd w:id="9"/>
      <w:bookmarkEnd w:id="10"/>
      <w:bookmarkEnd w:id="11"/>
    </w:p>
    <w:bookmarkStart w:id="12" w:name="_GoBack"/>
    <w:bookmarkEnd w:id="12"/>
    <w:p w:rsidR="00B11DAF" w:rsidRPr="003B3545" w:rsidRDefault="009C5AB1">
      <w:pPr>
        <w:pStyle w:val="11"/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1771021" w:history="1">
        <w:r w:rsidR="00B11DAF" w:rsidRPr="006A6360">
          <w:rPr>
            <w:rStyle w:val="af1"/>
          </w:rPr>
          <w:t>Введение</w:t>
        </w:r>
        <w:r w:rsidR="00B11DAF">
          <w:rPr>
            <w:webHidden/>
          </w:rPr>
          <w:tab/>
        </w:r>
        <w:r w:rsidR="00B11DAF">
          <w:rPr>
            <w:webHidden/>
          </w:rPr>
          <w:fldChar w:fldCharType="begin"/>
        </w:r>
        <w:r w:rsidR="00B11DAF">
          <w:rPr>
            <w:webHidden/>
          </w:rPr>
          <w:instrText xml:space="preserve"> PAGEREF _Toc71771021 \h </w:instrText>
        </w:r>
        <w:r w:rsidR="00B11DAF">
          <w:rPr>
            <w:webHidden/>
          </w:rPr>
        </w:r>
        <w:r w:rsidR="00B11DAF">
          <w:rPr>
            <w:webHidden/>
          </w:rPr>
          <w:fldChar w:fldCharType="separate"/>
        </w:r>
        <w:r w:rsidR="00B11DAF">
          <w:rPr>
            <w:webHidden/>
          </w:rPr>
          <w:t>3</w:t>
        </w:r>
        <w:r w:rsidR="00B11DAF">
          <w:rPr>
            <w:webHidden/>
          </w:rPr>
          <w:fldChar w:fldCharType="end"/>
        </w:r>
      </w:hyperlink>
    </w:p>
    <w:p w:rsidR="00B11DAF" w:rsidRPr="003B3545" w:rsidRDefault="00B11DAF">
      <w:pPr>
        <w:pStyle w:val="11"/>
        <w:rPr>
          <w:rFonts w:ascii="Calibri" w:hAnsi="Calibri"/>
          <w:sz w:val="22"/>
          <w:szCs w:val="22"/>
        </w:rPr>
      </w:pPr>
      <w:hyperlink w:anchor="_Toc71771022" w:history="1">
        <w:r w:rsidRPr="006A6360">
          <w:rPr>
            <w:rStyle w:val="af1"/>
          </w:rPr>
          <w:t>1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>Описание комплекса программ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23" w:history="1">
        <w:r w:rsidRPr="006A6360">
          <w:rPr>
            <w:rStyle w:val="af1"/>
          </w:rPr>
          <w:t>1.1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>Структура программного комплекса 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24" w:history="1">
        <w:r w:rsidRPr="006A6360">
          <w:rPr>
            <w:rStyle w:val="af1"/>
          </w:rPr>
          <w:t>1.2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Описание модуля типов </w:t>
        </w:r>
        <w:r w:rsidRPr="006A6360">
          <w:rPr>
            <w:rStyle w:val="af1"/>
            <w:lang w:val="en-US"/>
          </w:rPr>
          <w:t>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25" w:history="1">
        <w:r w:rsidRPr="006A6360">
          <w:rPr>
            <w:rStyle w:val="af1"/>
          </w:rPr>
          <w:t>1.3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Описание модуля загрузки </w:t>
        </w:r>
        <w:r w:rsidRPr="006A6360">
          <w:rPr>
            <w:rStyle w:val="af1"/>
            <w:lang w:val="en-US"/>
          </w:rPr>
          <w:t>loading</w:t>
        </w:r>
        <w:r w:rsidRPr="006A6360">
          <w:rPr>
            <w:rStyle w:val="af1"/>
          </w:rPr>
          <w:t>_</w:t>
        </w:r>
        <w:r w:rsidRPr="006A6360">
          <w:rPr>
            <w:rStyle w:val="af1"/>
            <w:lang w:val="en-US"/>
          </w:rPr>
          <w:t>md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26" w:history="1">
        <w:r w:rsidRPr="006A6360">
          <w:rPr>
            <w:rStyle w:val="af1"/>
          </w:rPr>
          <w:t>1.4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Описание модуля обработки </w:t>
        </w:r>
        <w:r w:rsidRPr="006A6360">
          <w:rPr>
            <w:rStyle w:val="af1"/>
            <w:lang w:val="en-US"/>
          </w:rPr>
          <w:t>procedures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27" w:history="1">
        <w:r w:rsidRPr="006A6360">
          <w:rPr>
            <w:rStyle w:val="af1"/>
          </w:rPr>
          <w:t>1.5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Описание модуля вывода таблицы </w:t>
        </w:r>
        <w:r w:rsidRPr="006A6360">
          <w:rPr>
            <w:rStyle w:val="af1"/>
            <w:lang w:val="en-US"/>
          </w:rPr>
          <w:t>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11"/>
        <w:rPr>
          <w:rFonts w:ascii="Calibri" w:hAnsi="Calibri"/>
          <w:sz w:val="22"/>
          <w:szCs w:val="22"/>
        </w:rPr>
      </w:pPr>
      <w:hyperlink w:anchor="_Toc71771028" w:history="1">
        <w:r w:rsidRPr="006A6360">
          <w:rPr>
            <w:rStyle w:val="af1"/>
          </w:rPr>
          <w:t>2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>Проверка работы на контрольном примере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29" w:history="1">
        <w:r w:rsidRPr="006A6360">
          <w:rPr>
            <w:rStyle w:val="af1"/>
          </w:rPr>
          <w:t>2.1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Запуск главной программы </w:t>
        </w:r>
        <w:r w:rsidRPr="006A6360">
          <w:rPr>
            <w:rStyle w:val="af1"/>
            <w:lang w:val="en-US"/>
          </w:rPr>
          <w:t>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30" w:history="1">
        <w:r w:rsidRPr="006A6360">
          <w:rPr>
            <w:rStyle w:val="af1"/>
          </w:rPr>
          <w:t>2.2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Описание работы процедуры </w:t>
        </w:r>
        <w:r w:rsidRPr="006A6360">
          <w:rPr>
            <w:rStyle w:val="af1"/>
            <w:snapToGrid w:val="0"/>
          </w:rPr>
          <w:t>добавление новых элементов в конец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31" w:history="1">
        <w:r w:rsidRPr="006A6360">
          <w:rPr>
            <w:rStyle w:val="af1"/>
          </w:rPr>
          <w:t>2.3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>Описание работы процедуры вывода МД на экран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32" w:history="1">
        <w:r w:rsidRPr="006A6360">
          <w:rPr>
            <w:rStyle w:val="af1"/>
          </w:rPr>
          <w:t>2.4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>Описание работы процедуры перехода к другому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33" w:history="1">
        <w:r w:rsidRPr="006A6360">
          <w:rPr>
            <w:rStyle w:val="af1"/>
          </w:rPr>
          <w:t>2.5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>Описание работы процедуры поиска элемента по индексу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34" w:history="1">
        <w:r w:rsidRPr="006A6360">
          <w:rPr>
            <w:rStyle w:val="af1"/>
          </w:rPr>
          <w:t>2.6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Описание работы процедуры </w:t>
        </w:r>
        <w:r w:rsidRPr="006A6360">
          <w:rPr>
            <w:rStyle w:val="af1"/>
            <w:snapToGrid w:val="0"/>
          </w:rPr>
          <w:t>сохранения заданного  элемента во втором МД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21"/>
        <w:rPr>
          <w:rFonts w:ascii="Calibri" w:hAnsi="Calibri"/>
          <w:sz w:val="22"/>
          <w:szCs w:val="22"/>
        </w:rPr>
      </w:pPr>
      <w:hyperlink w:anchor="_Toc71771035" w:history="1">
        <w:r w:rsidRPr="006A6360">
          <w:rPr>
            <w:rStyle w:val="af1"/>
          </w:rPr>
          <w:t>2.7</w:t>
        </w:r>
        <w:r w:rsidRPr="003B3545">
          <w:rPr>
            <w:rFonts w:ascii="Calibri" w:hAnsi="Calibri"/>
            <w:sz w:val="22"/>
            <w:szCs w:val="22"/>
          </w:rPr>
          <w:tab/>
        </w:r>
        <w:r w:rsidRPr="006A6360">
          <w:rPr>
            <w:rStyle w:val="af1"/>
          </w:rPr>
          <w:t xml:space="preserve">Описание работы процедуры </w:t>
        </w:r>
        <w:r w:rsidRPr="006A6360">
          <w:rPr>
            <w:rStyle w:val="af1"/>
            <w:snapToGrid w:val="0"/>
          </w:rPr>
          <w:t>добавления всех элементов текущего МД в конец второго МД</w:t>
        </w:r>
        <w:r w:rsidRPr="006A6360">
          <w:rPr>
            <w:rStyle w:val="af1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11"/>
        <w:rPr>
          <w:rFonts w:ascii="Calibri" w:hAnsi="Calibri"/>
          <w:sz w:val="22"/>
          <w:szCs w:val="22"/>
        </w:rPr>
      </w:pPr>
      <w:hyperlink w:anchor="_Toc71771036" w:history="1">
        <w:r w:rsidRPr="006A6360">
          <w:rPr>
            <w:rStyle w:val="af1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11"/>
        <w:rPr>
          <w:rFonts w:ascii="Calibri" w:hAnsi="Calibri"/>
          <w:sz w:val="22"/>
          <w:szCs w:val="22"/>
        </w:rPr>
      </w:pPr>
      <w:hyperlink w:anchor="_Toc71771037" w:history="1">
        <w:r w:rsidRPr="006A6360">
          <w:rPr>
            <w:rStyle w:val="af1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11"/>
        <w:rPr>
          <w:rFonts w:ascii="Calibri" w:hAnsi="Calibri"/>
          <w:sz w:val="22"/>
          <w:szCs w:val="22"/>
        </w:rPr>
      </w:pPr>
      <w:hyperlink w:anchor="_Toc71771038" w:history="1">
        <w:r w:rsidRPr="006A6360">
          <w:rPr>
            <w:rStyle w:val="af1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11DAF" w:rsidRPr="003B3545" w:rsidRDefault="00B11DAF">
      <w:pPr>
        <w:pStyle w:val="11"/>
        <w:rPr>
          <w:rFonts w:ascii="Calibri" w:hAnsi="Calibri"/>
          <w:sz w:val="22"/>
          <w:szCs w:val="22"/>
        </w:rPr>
      </w:pPr>
      <w:hyperlink w:anchor="_Toc71771039" w:history="1">
        <w:r w:rsidRPr="006A6360">
          <w:rPr>
            <w:rStyle w:val="af1"/>
            <w:caps/>
          </w:rPr>
          <w:t>П</w:t>
        </w:r>
        <w:r w:rsidRPr="006A6360">
          <w:rPr>
            <w:rStyle w:val="af1"/>
          </w:rPr>
          <w:t>риложение</w:t>
        </w:r>
        <w:r w:rsidRPr="006A6360">
          <w:rPr>
            <w:rStyle w:val="af1"/>
            <w:lang w:val="en-US"/>
          </w:rPr>
          <w:t xml:space="preserve"> </w:t>
        </w:r>
        <w:r w:rsidRPr="006A6360">
          <w:rPr>
            <w:rStyle w:val="af1"/>
          </w:rPr>
          <w:t>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_Toc71771039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9C5AB1" w:rsidRDefault="009C5AB1" w:rsidP="008143CE">
      <w:pPr>
        <w:pStyle w:val="ac"/>
        <w:ind w:firstLine="0"/>
        <w:jc w:val="left"/>
        <w:rPr>
          <w:noProof/>
          <w:szCs w:val="32"/>
        </w:rPr>
      </w:pPr>
      <w:r>
        <w:fldChar w:fldCharType="end"/>
      </w:r>
    </w:p>
    <w:p w:rsidR="009C5AB1" w:rsidRPr="000616D7" w:rsidRDefault="009C5AB1" w:rsidP="008143CE">
      <w:pPr>
        <w:pStyle w:val="1"/>
        <w:tabs>
          <w:tab w:val="clear" w:pos="1315"/>
        </w:tabs>
        <w:ind w:left="720" w:firstLine="0"/>
        <w:rPr>
          <w:sz w:val="30"/>
          <w:szCs w:val="30"/>
        </w:rPr>
      </w:pPr>
      <w:bookmarkStart w:id="13" w:name="_Toc71771021"/>
      <w:r w:rsidRPr="000616D7">
        <w:rPr>
          <w:sz w:val="30"/>
          <w:szCs w:val="30"/>
        </w:rPr>
        <w:lastRenderedPageBreak/>
        <w:t>Введение</w:t>
      </w:r>
      <w:bookmarkEnd w:id="13"/>
    </w:p>
    <w:p w:rsidR="009C5AB1" w:rsidRPr="00662DC1" w:rsidRDefault="009C5AB1" w:rsidP="00662DC1"/>
    <w:p w:rsidR="009C5AB1" w:rsidRPr="00886C1F" w:rsidRDefault="009C5AB1" w:rsidP="009C0CF1">
      <w:pPr>
        <w:pStyle w:val="ac"/>
        <w:spacing w:before="0"/>
      </w:pPr>
      <w:r>
        <w:t xml:space="preserve">Данная курсовая работа </w:t>
      </w:r>
      <w:r w:rsidRPr="007B180D">
        <w:t xml:space="preserve">создана для формирования списков в динамической памяти и работой с ними на языке программирования </w:t>
      </w:r>
      <w:r w:rsidRPr="007B180D">
        <w:rPr>
          <w:lang w:val="en-US"/>
        </w:rPr>
        <w:t>Pascal</w:t>
      </w:r>
      <w:r>
        <w:t>. Эта программа работает с наборами данных в динамической памяти. Множество данных представляет собой массив записей, хранящихся в динамической памяти,</w:t>
      </w:r>
      <w:r w:rsidRPr="00113A15">
        <w:t xml:space="preserve"> </w:t>
      </w:r>
      <w:r w:rsidRPr="004E4EE8">
        <w:t>обраще</w:t>
      </w:r>
      <w:r>
        <w:t>ние к которым осуществляется посредство</w:t>
      </w:r>
      <w:r w:rsidRPr="004E4EE8">
        <w:t>м указателей</w:t>
      </w:r>
      <w:r>
        <w:t>.</w:t>
      </w:r>
    </w:p>
    <w:p w:rsidR="009C5AB1" w:rsidRPr="00757F30" w:rsidRDefault="009C5AB1" w:rsidP="008143CE">
      <w:pPr>
        <w:pStyle w:val="ac"/>
        <w:spacing w:before="0"/>
      </w:pPr>
      <w:r>
        <w:t>Перечень выполняемых запросов:</w:t>
      </w:r>
    </w:p>
    <w:p w:rsidR="009C5AB1" w:rsidRDefault="009C5AB1" w:rsidP="00886C1F">
      <w:pPr>
        <w:pStyle w:val="a"/>
        <w:numPr>
          <w:ilvl w:val="0"/>
          <w:numId w:val="6"/>
        </w:numPr>
        <w:ind w:left="0"/>
      </w:pPr>
      <w:r w:rsidRPr="00662DC1">
        <w:t>Добавление новых</w:t>
      </w:r>
      <w:r>
        <w:t xml:space="preserve"> элементов в конец текущего МД</w:t>
      </w:r>
      <w:r w:rsidRPr="00F700A2">
        <w:t>.</w:t>
      </w:r>
    </w:p>
    <w:p w:rsidR="009C5AB1" w:rsidRPr="00886C1F" w:rsidRDefault="009C5AB1" w:rsidP="00886C1F">
      <w:pPr>
        <w:pStyle w:val="a"/>
        <w:numPr>
          <w:ilvl w:val="0"/>
          <w:numId w:val="6"/>
        </w:numPr>
        <w:ind w:left="0"/>
      </w:pPr>
      <w:r>
        <w:rPr>
          <w:snapToGrid w:val="0"/>
        </w:rPr>
        <w:t>Вывод на дисплей всех элементов МД поэкранно.</w:t>
      </w:r>
    </w:p>
    <w:p w:rsidR="009C5AB1" w:rsidRPr="00886C1F" w:rsidRDefault="009C5AB1" w:rsidP="00886C1F">
      <w:pPr>
        <w:pStyle w:val="a"/>
        <w:numPr>
          <w:ilvl w:val="0"/>
          <w:numId w:val="6"/>
        </w:numPr>
        <w:ind w:left="0"/>
      </w:pPr>
      <w:r>
        <w:rPr>
          <w:snapToGrid w:val="0"/>
        </w:rPr>
        <w:t>Поиск элемента по номеру.</w:t>
      </w:r>
    </w:p>
    <w:p w:rsidR="009C5AB1" w:rsidRPr="009C0CF1" w:rsidRDefault="009C5AB1" w:rsidP="009C0CF1">
      <w:pPr>
        <w:pStyle w:val="a"/>
        <w:numPr>
          <w:ilvl w:val="0"/>
          <w:numId w:val="6"/>
        </w:numPr>
        <w:ind w:left="0"/>
      </w:pPr>
      <w:r>
        <w:rPr>
          <w:snapToGrid w:val="0"/>
        </w:rPr>
        <w:t>Переход к работе со вторым МД.</w:t>
      </w:r>
    </w:p>
    <w:p w:rsidR="005D70B0" w:rsidRPr="005D70B0" w:rsidRDefault="005D70B0" w:rsidP="000F4C65">
      <w:pPr>
        <w:pStyle w:val="a"/>
        <w:numPr>
          <w:ilvl w:val="0"/>
          <w:numId w:val="6"/>
        </w:numPr>
        <w:ind w:firstLine="556"/>
      </w:pPr>
      <w:r>
        <w:rPr>
          <w:color w:val="000000"/>
          <w:sz w:val="27"/>
          <w:szCs w:val="27"/>
        </w:rPr>
        <w:t>Сохранение заданного элемента во втором МД.</w:t>
      </w:r>
      <w:r>
        <w:rPr>
          <w:snapToGrid w:val="0"/>
        </w:rPr>
        <w:t xml:space="preserve"> </w:t>
      </w:r>
    </w:p>
    <w:p w:rsidR="009C5AB1" w:rsidRPr="009C0CF1" w:rsidRDefault="009C5AB1" w:rsidP="000F4C65">
      <w:pPr>
        <w:pStyle w:val="a"/>
        <w:numPr>
          <w:ilvl w:val="0"/>
          <w:numId w:val="6"/>
        </w:numPr>
        <w:ind w:firstLine="556"/>
      </w:pPr>
      <w:r>
        <w:rPr>
          <w:snapToGrid w:val="0"/>
        </w:rPr>
        <w:t>Добавление всех элементов текущего МД в конец второго МД.</w:t>
      </w:r>
    </w:p>
    <w:bookmarkEnd w:id="6"/>
    <w:bookmarkEnd w:id="7"/>
    <w:p w:rsidR="009C5AB1" w:rsidRDefault="009C5AB1" w:rsidP="00D76185">
      <w:r>
        <w:t>Множество данных – группы в детском саду.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шифр группы (string);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количество детей в группе (</w:t>
      </w:r>
      <w:r>
        <w:rPr>
          <w:lang w:val="en-US"/>
        </w:rPr>
        <w:t>integer</w:t>
      </w:r>
      <w:r>
        <w:t>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фамилия воспитателя (string);</w:t>
      </w:r>
    </w:p>
    <w:p w:rsidR="009C5AB1" w:rsidRDefault="009C5AB1" w:rsidP="00886C1F">
      <w:pPr>
        <w:numPr>
          <w:ilvl w:val="0"/>
          <w:numId w:val="11"/>
        </w:numPr>
        <w:jc w:val="left"/>
      </w:pPr>
      <w:r>
        <w:t>тип группы: ясельная, младшая, средняя, старшая (перечислимыйтип).</w:t>
      </w:r>
    </w:p>
    <w:p w:rsidR="009C5AB1" w:rsidRDefault="009C5AB1" w:rsidP="00D76185">
      <w:r>
        <w:t>Курсовая работа содержит две главы. В первой главе описан программный комплекс. Она включает в себя структуру программного комплекса и описание модулей. Вторая глава – это описание работы программы по контрольному примеру. Каждый параграф содержит реализацию одного из запросов с описанием процесса выполнения работы, а также скриншоты экрана исходного состояния записей, процесса выполнения и конечного состояния.</w:t>
      </w:r>
    </w:p>
    <w:p w:rsidR="009C5AB1" w:rsidRPr="00CC2917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0616D7" w:rsidRDefault="009C5AB1" w:rsidP="009571C2">
      <w:pPr>
        <w:pStyle w:val="1"/>
        <w:numPr>
          <w:ilvl w:val="0"/>
          <w:numId w:val="9"/>
        </w:numPr>
        <w:rPr>
          <w:sz w:val="30"/>
          <w:szCs w:val="30"/>
        </w:rPr>
      </w:pPr>
      <w:bookmarkStart w:id="14" w:name="_Toc71771022"/>
      <w:r w:rsidRPr="000616D7">
        <w:rPr>
          <w:sz w:val="30"/>
          <w:szCs w:val="30"/>
        </w:rPr>
        <w:lastRenderedPageBreak/>
        <w:t>Описание комплекса программ</w:t>
      </w:r>
      <w:bookmarkEnd w:id="14"/>
    </w:p>
    <w:p w:rsidR="009C5AB1" w:rsidRPr="008143CE" w:rsidRDefault="009C5AB1" w:rsidP="008143CE">
      <w:pPr>
        <w:pStyle w:val="2"/>
        <w:numPr>
          <w:ilvl w:val="1"/>
          <w:numId w:val="7"/>
        </w:numPr>
      </w:pPr>
      <w:bookmarkStart w:id="15" w:name="_Toc71771023"/>
      <w:r w:rsidRPr="008143CE">
        <w:t>Структура программного комплекса</w:t>
      </w:r>
      <w:r w:rsidR="009E1BD3">
        <w:t xml:space="preserve"> main</w:t>
      </w:r>
      <w:bookmarkEnd w:id="15"/>
    </w:p>
    <w:p w:rsidR="009C5AB1" w:rsidRDefault="009C5AB1" w:rsidP="00657681">
      <w:r>
        <w:t>Данная программа является основной. Она вызывает модуль вертикального меню</w:t>
      </w:r>
      <w:r w:rsidRPr="00024CA7">
        <w:t xml:space="preserve">, </w:t>
      </w:r>
      <w:r>
        <w:t xml:space="preserve">модуль загрузки МД, модуль запросов, модуль типов. </w:t>
      </w:r>
      <w:r w:rsidRPr="007A78D1">
        <w:t xml:space="preserve">В соответствии с выбранным пунктом меню, с помощью стрелок на клавиатуре, программа выполняет </w:t>
      </w:r>
      <w:r>
        <w:t>тот или иной запрос в отношении МД</w:t>
      </w:r>
      <w:r w:rsidRPr="007A78D1">
        <w:t>.</w:t>
      </w:r>
    </w:p>
    <w:p w:rsidR="009E1BD3" w:rsidRDefault="009E1BD3" w:rsidP="00657681"/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program main;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uses crt, print_table, types, menu, procedures, load_md;</w:t>
      </w:r>
    </w:p>
    <w:p w:rsidR="006461A2" w:rsidRPr="006461A2" w:rsidRDefault="006461A2" w:rsidP="006461A2">
      <w:pPr>
        <w:pStyle w:val="ab"/>
        <w:rPr>
          <w:lang w:val="en-US"/>
        </w:rPr>
      </w:pP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var k, i, w:integer;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str_menu_array:menu_array = ('Add new element', 'Print current MD',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'Fing element', 'Swap MD', 'Save specified element to the second md',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'Add all elements of curent MD to the end of 2nd MD', 'Exit program');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start_1,start_2,work,work_link:a;</w:t>
      </w:r>
    </w:p>
    <w:p w:rsidR="006461A2" w:rsidRPr="006461A2" w:rsidRDefault="006461A2" w:rsidP="006461A2">
      <w:pPr>
        <w:pStyle w:val="ab"/>
        <w:rPr>
          <w:lang w:val="en-US"/>
        </w:rPr>
      </w:pP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>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k:=1;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i:=1;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w:=0;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{Creation of two data sets (MD)}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start_1:=nil;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load_mds(start_1,start_2);</w:t>
      </w:r>
    </w:p>
    <w:p w:rsidR="006461A2" w:rsidRDefault="006461A2" w:rsidP="006461A2">
      <w:pPr>
        <w:pStyle w:val="ab"/>
      </w:pPr>
      <w:r w:rsidRPr="006461A2">
        <w:rPr>
          <w:lang w:val="en-US"/>
        </w:rPr>
        <w:t xml:space="preserve">    </w:t>
      </w:r>
      <w:r>
        <w:t>work_link:=start_1;</w:t>
      </w:r>
    </w:p>
    <w:p w:rsidR="006461A2" w:rsidRDefault="006461A2" w:rsidP="006461A2">
      <w:pPr>
        <w:pStyle w:val="ab"/>
      </w:pPr>
      <w:r>
        <w:t xml:space="preserve">    repeat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clrscr;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{Print head}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print_head;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{Find curent item}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work:=work_link;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if i&lt;&gt;1 then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repeat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w:= w + 1;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if w=i then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break;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work:=work^.next;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until false;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print_row(i,work);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w:=0;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end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else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print_row(i,work_link);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{Print bot}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print_bot;</w:t>
      </w:r>
    </w:p>
    <w:p w:rsidR="006461A2" w:rsidRPr="006461A2" w:rsidRDefault="006461A2" w:rsidP="006461A2">
      <w:pPr>
        <w:pStyle w:val="ab"/>
        <w:rPr>
          <w:lang w:val="en-US"/>
        </w:rPr>
      </w:pP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lastRenderedPageBreak/>
        <w:t xml:space="preserve">        {Menu implementation}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k:=print_menu(str_menu_array, menu_fields_num, x, y);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case k of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{Add new element to the end of the curent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1:add_new_el(work_link, 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{Print all elements of the curent MD 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2:print_current_md(work_link, 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{Find element by index}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3:find_el(work_link, 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{Swap working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4: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 := 1;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swap_md(work_link, start_1, start_2);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{Saving the specified item in the second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5: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if work_link = start_1 then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saving_el(work_link,start_2,i)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else 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saving_el(work_link,start_1,i);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{endif}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{Add all elements from the current MD to the end of the 2nd MD}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6: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if work_link = start_1 then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adding_all_to_second_md(work_link, start_2)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else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    adding_all_to_second_md(work_link, start_1);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{endif}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{Exit program}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7:  begin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clrscr;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    break;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end;</w:t>
      </w:r>
    </w:p>
    <w:p w:rsidR="006461A2" w:rsidRPr="006461A2" w:rsidRDefault="006461A2" w:rsidP="006461A2">
      <w:pPr>
        <w:pStyle w:val="ab"/>
        <w:rPr>
          <w:lang w:val="en-US"/>
        </w:rPr>
      </w:pPr>
      <w:r w:rsidRPr="006461A2">
        <w:rPr>
          <w:lang w:val="en-US"/>
        </w:rPr>
        <w:t xml:space="preserve">        writeln('Enter any key...');</w:t>
      </w:r>
    </w:p>
    <w:p w:rsidR="006461A2" w:rsidRDefault="006461A2" w:rsidP="006461A2">
      <w:pPr>
        <w:pStyle w:val="ab"/>
      </w:pPr>
      <w:r w:rsidRPr="006461A2">
        <w:rPr>
          <w:lang w:val="en-US"/>
        </w:rPr>
        <w:t xml:space="preserve">        </w:t>
      </w:r>
      <w:r>
        <w:t>readln();</w:t>
      </w:r>
    </w:p>
    <w:p w:rsidR="006461A2" w:rsidRDefault="006461A2" w:rsidP="006461A2">
      <w:pPr>
        <w:pStyle w:val="ab"/>
      </w:pPr>
      <w:r>
        <w:t xml:space="preserve">    until false;</w:t>
      </w:r>
    </w:p>
    <w:p w:rsidR="006461A2" w:rsidRPr="009E1BD3" w:rsidRDefault="006461A2" w:rsidP="006461A2">
      <w:pPr>
        <w:pStyle w:val="ab"/>
      </w:pPr>
      <w:r>
        <w:t>end.</w:t>
      </w:r>
    </w:p>
    <w:p w:rsidR="009C5AB1" w:rsidRDefault="009C5AB1" w:rsidP="008143CE">
      <w:pPr>
        <w:pStyle w:val="2"/>
        <w:numPr>
          <w:ilvl w:val="1"/>
          <w:numId w:val="7"/>
        </w:numPr>
      </w:pPr>
      <w:bookmarkStart w:id="16" w:name="_Toc71771024"/>
      <w:r>
        <w:t>Описание модуля</w:t>
      </w:r>
      <w:r w:rsidRPr="008143CE">
        <w:t xml:space="preserve"> </w:t>
      </w:r>
      <w:r>
        <w:t xml:space="preserve">типов </w:t>
      </w:r>
      <w:r w:rsidRPr="009E1BD3">
        <w:rPr>
          <w:lang w:val="en-US"/>
        </w:rPr>
        <w:t>types</w:t>
      </w:r>
      <w:bookmarkEnd w:id="16"/>
    </w:p>
    <w:p w:rsidR="009C5AB1" w:rsidRPr="00510B90" w:rsidRDefault="009C5AB1" w:rsidP="004840E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Структура модуля типов </w:t>
      </w:r>
      <w:r w:rsidRPr="009E1BD3">
        <w:rPr>
          <w:rFonts w:ascii="Times New Roman" w:hAnsi="Times New Roman"/>
          <w:b w:val="0"/>
          <w:sz w:val="28"/>
          <w:szCs w:val="28"/>
        </w:rPr>
        <w:t xml:space="preserve">types </w:t>
      </w:r>
    </w:p>
    <w:p w:rsidR="009C5AB1" w:rsidRPr="004840ED" w:rsidRDefault="009C5AB1" w:rsidP="00657681">
      <w:r>
        <w:t>Модуль содержит все</w:t>
      </w:r>
      <w:r w:rsidRPr="004840ED">
        <w:t xml:space="preserve"> типы данных</w:t>
      </w:r>
      <w:r>
        <w:t>,</w:t>
      </w:r>
      <w:r w:rsidRPr="004840ED">
        <w:t xml:space="preserve"> которые используют</w:t>
      </w:r>
      <w:r w:rsidR="009E1BD3">
        <w:t>ся в программе. К ним относятся data – запись с данными, data</w:t>
      </w:r>
      <w:r w:rsidR="009E1BD3" w:rsidRPr="009E1BD3">
        <w:t>_</w:t>
      </w:r>
      <w:r w:rsidR="009E1BD3">
        <w:rPr>
          <w:lang w:val="en-US"/>
        </w:rPr>
        <w:t>node</w:t>
      </w:r>
      <w:r w:rsidR="009E1BD3">
        <w:t xml:space="preserve"> – ссылочная запись, переменная group</w:t>
      </w:r>
      <w:r w:rsidR="009E1BD3" w:rsidRPr="009E1BD3">
        <w:t>_</w:t>
      </w:r>
      <w:r w:rsidR="009E1BD3">
        <w:rPr>
          <w:lang w:val="en-US"/>
        </w:rPr>
        <w:t>type</w:t>
      </w:r>
      <w:r w:rsidR="009E1BD3" w:rsidRPr="009E1BD3">
        <w:t>_</w:t>
      </w:r>
      <w:r w:rsidR="009E1BD3">
        <w:rPr>
          <w:lang w:val="en-US"/>
        </w:rPr>
        <w:t>enum</w:t>
      </w:r>
      <w:r w:rsidR="009E1BD3">
        <w:t xml:space="preserve"> - перечислимый тип, переменная file</w:t>
      </w:r>
      <w:r w:rsidR="009E1BD3" w:rsidRPr="009E1BD3">
        <w:t>_</w:t>
      </w:r>
      <w:r w:rsidR="009E1BD3">
        <w:rPr>
          <w:lang w:val="en-US"/>
        </w:rPr>
        <w:t>type</w:t>
      </w:r>
      <w:r w:rsidR="009E1BD3">
        <w:t xml:space="preserve"> описывающая тип файла.</w:t>
      </w:r>
      <w:r w:rsidR="009E1BD3" w:rsidRPr="009E1BD3">
        <w:t xml:space="preserve"> </w:t>
      </w:r>
      <w:r w:rsidR="009E1BD3">
        <w:rPr>
          <w:lang w:val="en-US"/>
        </w:rPr>
        <w:t>Menu_array</w:t>
      </w:r>
      <w:r w:rsidRPr="004840ED">
        <w:t xml:space="preserve"> массив для хранения строк меню.</w:t>
      </w:r>
    </w:p>
    <w:p w:rsidR="009C5AB1" w:rsidRPr="004840ED" w:rsidRDefault="009C5AB1" w:rsidP="00657681">
      <w:pPr>
        <w:ind w:firstLine="0"/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unit types;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lastRenderedPageBreak/>
        <w:t>{module with types}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interface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uses crt;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const menu_fields_num = 7;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x = 20;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y = 10;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type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menu_array = array[1..menu_fields_num] of string;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group_type_enum = (yaselnaya, mladshaya, srednaya, starshaya);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a = ^data_node;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data = record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group_code: string;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children_number: integer;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teacher_name: string;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group_type: group_type_enum;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end;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data_node = record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value: data;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    next: a;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end;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    file_type = file of data;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implementation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end.</w:t>
      </w:r>
    </w:p>
    <w:p w:rsidR="009C5AB1" w:rsidRPr="000616D7" w:rsidRDefault="009C5AB1" w:rsidP="008143CE">
      <w:pPr>
        <w:pStyle w:val="2"/>
        <w:numPr>
          <w:ilvl w:val="1"/>
          <w:numId w:val="7"/>
        </w:numPr>
        <w:rPr>
          <w:szCs w:val="30"/>
        </w:rPr>
      </w:pPr>
      <w:bookmarkStart w:id="17" w:name="_Toc71771025"/>
      <w:r w:rsidRPr="000616D7">
        <w:rPr>
          <w:szCs w:val="30"/>
        </w:rPr>
        <w:t xml:space="preserve">Описание модуля загрузки </w:t>
      </w:r>
      <w:r w:rsidRPr="000616D7">
        <w:rPr>
          <w:szCs w:val="30"/>
          <w:lang w:val="en-US"/>
        </w:rPr>
        <w:t>loading</w:t>
      </w:r>
      <w:r w:rsidRPr="000616D7">
        <w:rPr>
          <w:szCs w:val="30"/>
        </w:rPr>
        <w:t>_</w:t>
      </w:r>
      <w:r w:rsidRPr="000616D7">
        <w:rPr>
          <w:szCs w:val="30"/>
          <w:lang w:val="en-US"/>
        </w:rPr>
        <w:t>md</w:t>
      </w:r>
      <w:bookmarkEnd w:id="17"/>
    </w:p>
    <w:p w:rsidR="009C5AB1" w:rsidRPr="009E1BD3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bCs w:val="0"/>
          <w:sz w:val="28"/>
          <w:szCs w:val="20"/>
        </w:rPr>
      </w:pPr>
      <w:r w:rsidRPr="009E1BD3">
        <w:rPr>
          <w:rFonts w:ascii="Times New Roman" w:hAnsi="Times New Roman"/>
          <w:b w:val="0"/>
          <w:bCs w:val="0"/>
          <w:sz w:val="28"/>
          <w:szCs w:val="20"/>
        </w:rPr>
        <w:t>Структура модуля загрузки loading_md</w:t>
      </w:r>
    </w:p>
    <w:p w:rsidR="009C5AB1" w:rsidRPr="009E1BD3" w:rsidRDefault="009C5AB1" w:rsidP="00657681">
      <w:r w:rsidRPr="009E1BD3">
        <w:t xml:space="preserve">Модуль для загрузки в память данных из файлов </w:t>
      </w:r>
      <w:r w:rsidRPr="009E1BD3">
        <w:rPr>
          <w:lang w:val="en-US"/>
        </w:rPr>
        <w:t>md</w:t>
      </w:r>
      <w:r w:rsidRPr="009E1BD3">
        <w:t>1.</w:t>
      </w:r>
      <w:r w:rsidRPr="009E1BD3">
        <w:rPr>
          <w:lang w:val="en-US"/>
        </w:rPr>
        <w:t>txt</w:t>
      </w:r>
      <w:r w:rsidRPr="009E1BD3">
        <w:t xml:space="preserve"> и </w:t>
      </w:r>
      <w:r w:rsidRPr="009E1BD3">
        <w:rPr>
          <w:lang w:val="en-US"/>
        </w:rPr>
        <w:t>md</w:t>
      </w:r>
      <w:r w:rsidRPr="009E1BD3">
        <w:t>2.</w:t>
      </w:r>
      <w:r w:rsidRPr="009E1BD3">
        <w:rPr>
          <w:lang w:val="en-US"/>
        </w:rPr>
        <w:t>txt</w:t>
      </w:r>
      <w:r w:rsidRPr="009E1BD3">
        <w:t xml:space="preserve">. С помощью двух процедур </w:t>
      </w:r>
      <w:r w:rsidRPr="009E1BD3">
        <w:rPr>
          <w:lang w:val="en-US"/>
        </w:rPr>
        <w:t>new</w:t>
      </w:r>
      <w:r w:rsidRPr="009E1BD3">
        <w:t>_</w:t>
      </w:r>
      <w:r w:rsidRPr="009E1BD3">
        <w:rPr>
          <w:lang w:val="en-US"/>
        </w:rPr>
        <w:t>MD</w:t>
      </w:r>
      <w:r w:rsidRPr="009E1BD3">
        <w:t xml:space="preserve"> и </w:t>
      </w:r>
      <w:r w:rsidRPr="009E1BD3">
        <w:rPr>
          <w:lang w:val="en-US"/>
        </w:rPr>
        <w:t>load</w:t>
      </w:r>
      <w:r w:rsidRPr="009E1BD3">
        <w:t>_</w:t>
      </w:r>
      <w:r w:rsidRPr="009E1BD3">
        <w:rPr>
          <w:lang w:val="en-US"/>
        </w:rPr>
        <w:t>MD</w:t>
      </w:r>
      <w:r w:rsidRPr="009E1BD3">
        <w:t xml:space="preserve">. Типы для переменных данного модуля хранятся в модуле </w:t>
      </w:r>
      <w:r w:rsidRPr="009E1BD3">
        <w:rPr>
          <w:lang w:val="en-US"/>
        </w:rPr>
        <w:t>types</w:t>
      </w:r>
      <w:r w:rsidRPr="009E1BD3">
        <w:t>.</w:t>
      </w:r>
    </w:p>
    <w:p w:rsidR="009C5AB1" w:rsidRPr="009E1BD3" w:rsidRDefault="009C5AB1" w:rsidP="004840ED">
      <w:pPr>
        <w:rPr>
          <w:color w:val="FF0000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unit load_md;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{create md on physical memory and load it to dynamic memory}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interface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uses types, crt;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{create md}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procedure new_md(var start:a; name_md:string);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{load md}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procedure load_mds(var start_1:a; var start_2:a);</w:t>
      </w:r>
    </w:p>
    <w:p w:rsidR="009E1BD3" w:rsidRPr="009E1BD3" w:rsidRDefault="009E1BD3" w:rsidP="009E1BD3">
      <w:pPr>
        <w:pStyle w:val="ab"/>
        <w:rPr>
          <w:lang w:val="en-US"/>
        </w:rPr>
      </w:pP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lastRenderedPageBreak/>
        <w:t>implementation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 xml:space="preserve">    {Procedures description}</w:t>
      </w:r>
    </w:p>
    <w:p w:rsidR="009E1BD3" w:rsidRPr="009E1BD3" w:rsidRDefault="009E1BD3" w:rsidP="009E1BD3">
      <w:pPr>
        <w:pStyle w:val="ab"/>
        <w:rPr>
          <w:lang w:val="en-US"/>
        </w:rPr>
      </w:pPr>
      <w:r w:rsidRPr="009E1BD3">
        <w:rPr>
          <w:lang w:val="en-US"/>
        </w:rPr>
        <w:t>end.</w:t>
      </w:r>
    </w:p>
    <w:p w:rsidR="009E1BD3" w:rsidRPr="00051CC9" w:rsidRDefault="009E1BD3" w:rsidP="009E1BD3">
      <w:pPr>
        <w:pStyle w:val="ab"/>
        <w:rPr>
          <w:color w:val="FF0000"/>
          <w:lang w:val="en-US"/>
        </w:rPr>
      </w:pPr>
    </w:p>
    <w:p w:rsidR="009C5AB1" w:rsidRPr="00510B90" w:rsidRDefault="009C5AB1" w:rsidP="00662DC1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9E1BD3">
        <w:rPr>
          <w:rFonts w:ascii="Times New Roman" w:hAnsi="Times New Roman"/>
          <w:b w:val="0"/>
          <w:bCs w:val="0"/>
          <w:sz w:val="28"/>
          <w:szCs w:val="20"/>
        </w:rPr>
        <w:t>new_md</w:t>
      </w:r>
    </w:p>
    <w:p w:rsidR="009C5AB1" w:rsidRPr="00DF7BE3" w:rsidRDefault="009C5AB1" w:rsidP="00657681">
      <w:r w:rsidRPr="00CC2917">
        <w:t xml:space="preserve">Загружает в память данные МД </w:t>
      </w:r>
      <w:r>
        <w:t xml:space="preserve">из txt файла с именем </w:t>
      </w:r>
      <w:r w:rsidRPr="00FC54EB">
        <w:rPr>
          <w:lang w:val="en-US"/>
        </w:rPr>
        <w:t>name</w:t>
      </w:r>
      <w:r w:rsidRPr="00FC54EB">
        <w:t>_</w:t>
      </w:r>
      <w:r w:rsidRPr="00FC54EB">
        <w:rPr>
          <w:lang w:val="en-US"/>
        </w:rPr>
        <w:t>file</w:t>
      </w:r>
      <w:r>
        <w:t xml:space="preserve"> и передаёт в вызывающую процедуру начало списка </w:t>
      </w:r>
      <w:r w:rsidRPr="00FC54EB">
        <w:rPr>
          <w:lang w:val="en-US"/>
        </w:rPr>
        <w:t>start</w:t>
      </w:r>
      <w:r w:rsidRPr="006D5DC8">
        <w:t>.</w:t>
      </w:r>
      <w:r>
        <w:t xml:space="preserve"> </w:t>
      </w:r>
    </w:p>
    <w:p w:rsidR="009C5AB1" w:rsidRDefault="00FC54EB" w:rsidP="00FC54EB">
      <w:pPr>
        <w:pStyle w:val="ab"/>
        <w:tabs>
          <w:tab w:val="left" w:pos="2136"/>
        </w:tabs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{Writing to the dynamic memory of the list from the name_md file}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procedure new_md(var start:a; name_md:string);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var f:file_type;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work:a;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buffer:data;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begin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{open file with name name_md for read}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assign(f,name_md);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reset(f);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read(f,buffer);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{read in memory first first element of list}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new(start);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start^.value.group_code := buffer.group_code;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start^.value.children_number := buffer.children_number;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start^.value.teacher_name := buffer.teacher_name;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start^.value.group_type := buffer.group_type;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start^.next := nil;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work := start;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{read in memory next elements of list}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repeat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read(f,buffer);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new(work^.next);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work:=work^.next;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work^.value.group_code := buffer.group_code;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work^.value.children_number := buffer.children_number;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work^.value.teacher_name := buffer.teacher_name;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work^.value.group_type := buffer.group_type;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    work^.next := nil;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until eof(f);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 xml:space="preserve">    close(f);</w:t>
      </w:r>
    </w:p>
    <w:p w:rsidR="00FC54EB" w:rsidRPr="00FC54EB" w:rsidRDefault="00FC54EB" w:rsidP="00FC54EB">
      <w:pPr>
        <w:pStyle w:val="ab"/>
        <w:tabs>
          <w:tab w:val="left" w:pos="2136"/>
        </w:tabs>
        <w:rPr>
          <w:lang w:val="en-US"/>
        </w:rPr>
      </w:pPr>
      <w:r w:rsidRPr="00FC54EB">
        <w:rPr>
          <w:lang w:val="en-US"/>
        </w:rPr>
        <w:t>end;</w:t>
      </w:r>
    </w:p>
    <w:p w:rsidR="009C5AB1" w:rsidRPr="00510B90" w:rsidRDefault="009C5AB1" w:rsidP="00662DC1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FC54EB">
        <w:rPr>
          <w:rFonts w:ascii="Times New Roman" w:hAnsi="Times New Roman"/>
          <w:b w:val="0"/>
          <w:bCs w:val="0"/>
          <w:sz w:val="28"/>
          <w:szCs w:val="20"/>
        </w:rPr>
        <w:t>load_md</w:t>
      </w:r>
    </w:p>
    <w:p w:rsidR="009C5AB1" w:rsidRDefault="009C5AB1" w:rsidP="00657681">
      <w:r w:rsidRPr="00CC2917">
        <w:t xml:space="preserve">Вызывает две процедуры </w:t>
      </w:r>
      <w:r w:rsidRPr="000E100F">
        <w:rPr>
          <w:lang w:val="en-US"/>
        </w:rPr>
        <w:t>new</w:t>
      </w:r>
      <w:r w:rsidRPr="000E100F">
        <w:t>_</w:t>
      </w:r>
      <w:r w:rsidR="000E100F" w:rsidRPr="000E100F">
        <w:rPr>
          <w:lang w:val="en-US"/>
        </w:rPr>
        <w:t>md</w:t>
      </w:r>
      <w:r w:rsidRPr="00CC2917">
        <w:t xml:space="preserve"> для загрузки данных и двух фа</w:t>
      </w:r>
      <w:r>
        <w:t xml:space="preserve">йлов </w:t>
      </w:r>
      <w:r w:rsidRPr="000E100F">
        <w:rPr>
          <w:lang w:val="en-US"/>
        </w:rPr>
        <w:t>m</w:t>
      </w:r>
      <w:r w:rsidRPr="000E100F">
        <w:t xml:space="preserve">1.txt и </w:t>
      </w:r>
      <w:r w:rsidRPr="000E100F">
        <w:rPr>
          <w:lang w:val="en-US"/>
        </w:rPr>
        <w:t>m</w:t>
      </w:r>
      <w:r w:rsidRPr="000E100F">
        <w:t>2.txt</w:t>
      </w:r>
      <w:r>
        <w:t xml:space="preserve"> в память. Передаёт в вызывающую программу начало двух списков в динамической памяти </w:t>
      </w:r>
      <w:r w:rsidRPr="000E100F">
        <w:rPr>
          <w:lang w:val="en-US"/>
        </w:rPr>
        <w:t>start</w:t>
      </w:r>
      <w:r w:rsidR="000E100F" w:rsidRPr="000E100F">
        <w:t>1</w:t>
      </w:r>
      <w:r w:rsidRPr="000E100F">
        <w:t xml:space="preserve"> и </w:t>
      </w:r>
      <w:r w:rsidRPr="000E100F">
        <w:rPr>
          <w:lang w:val="en-US"/>
        </w:rPr>
        <w:t>start</w:t>
      </w:r>
      <w:r w:rsidRPr="000E100F">
        <w:t>2.</w:t>
      </w:r>
    </w:p>
    <w:p w:rsidR="009C5AB1" w:rsidRPr="006D5DC8" w:rsidRDefault="009C5AB1" w:rsidP="00657681"/>
    <w:p w:rsidR="009C5AB1" w:rsidRPr="00146F2F" w:rsidRDefault="009C5AB1" w:rsidP="00657681">
      <w:pPr>
        <w:pStyle w:val="ab"/>
        <w:rPr>
          <w:lang w:val="en-US"/>
        </w:rPr>
      </w:pPr>
      <w:bookmarkStart w:id="18" w:name="_Toc418419071"/>
      <w:r w:rsidRPr="00146F2F">
        <w:rPr>
          <w:lang w:val="en-US"/>
        </w:rPr>
        <w:t>{Record in dynamic memory of lists of MD1 and MD2}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>procedure load_md(var start:a; var start2:a);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begin   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    {load m1.txt}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    new_md(start</w:t>
      </w:r>
      <w:r w:rsidR="007E612E" w:rsidRPr="00146F2F">
        <w:rPr>
          <w:lang w:val="en-US"/>
        </w:rPr>
        <w:t>_1</w:t>
      </w:r>
      <w:r w:rsidRPr="00146F2F">
        <w:rPr>
          <w:lang w:val="en-US"/>
        </w:rPr>
        <w:t>,'m1.txt');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lastRenderedPageBreak/>
        <w:t xml:space="preserve">    {load m2.txt}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 xml:space="preserve">    new_md(start</w:t>
      </w:r>
      <w:r w:rsidR="007E612E" w:rsidRPr="00146F2F">
        <w:rPr>
          <w:lang w:val="en-US"/>
        </w:rPr>
        <w:t>_</w:t>
      </w:r>
      <w:r w:rsidRPr="00146F2F">
        <w:rPr>
          <w:lang w:val="en-US"/>
        </w:rPr>
        <w:t>2,'m2.txt');</w:t>
      </w:r>
    </w:p>
    <w:p w:rsidR="009C5AB1" w:rsidRPr="00146F2F" w:rsidRDefault="009C5AB1" w:rsidP="00657681">
      <w:pPr>
        <w:pStyle w:val="ab"/>
        <w:rPr>
          <w:lang w:val="en-US"/>
        </w:rPr>
      </w:pPr>
      <w:r w:rsidRPr="00146F2F">
        <w:rPr>
          <w:lang w:val="en-US"/>
        </w:rPr>
        <w:t>end;</w:t>
      </w:r>
    </w:p>
    <w:p w:rsidR="009C5AB1" w:rsidRPr="00657681" w:rsidRDefault="009C5AB1" w:rsidP="00657681">
      <w:pPr>
        <w:pStyle w:val="ab"/>
      </w:pPr>
    </w:p>
    <w:p w:rsidR="009C5AB1" w:rsidRPr="008143CE" w:rsidRDefault="009C5AB1" w:rsidP="008143CE">
      <w:pPr>
        <w:pStyle w:val="2"/>
        <w:numPr>
          <w:ilvl w:val="1"/>
          <w:numId w:val="7"/>
        </w:numPr>
      </w:pPr>
      <w:bookmarkStart w:id="19" w:name="_Toc71771026"/>
      <w:r w:rsidRPr="008143CE">
        <w:t xml:space="preserve">Описание модуля обработки </w:t>
      </w:r>
      <w:bookmarkEnd w:id="18"/>
      <w:r w:rsidR="00D56D48" w:rsidRPr="00D56D48">
        <w:rPr>
          <w:sz w:val="28"/>
          <w:lang w:val="en-US"/>
        </w:rPr>
        <w:t>procedures</w:t>
      </w:r>
      <w:bookmarkEnd w:id="19"/>
    </w:p>
    <w:p w:rsidR="009C5AB1" w:rsidRPr="00510B90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bookmarkStart w:id="20" w:name="_Toc419045479"/>
      <w:r w:rsidRPr="00510B90">
        <w:rPr>
          <w:rFonts w:ascii="Times New Roman" w:hAnsi="Times New Roman"/>
          <w:b w:val="0"/>
          <w:sz w:val="28"/>
          <w:szCs w:val="28"/>
        </w:rPr>
        <w:t xml:space="preserve">Структура модуля обработки </w:t>
      </w:r>
      <w:r w:rsidRPr="00D56D48">
        <w:rPr>
          <w:rFonts w:ascii="Times New Roman" w:hAnsi="Times New Roman"/>
          <w:b w:val="0"/>
          <w:bCs w:val="0"/>
          <w:sz w:val="28"/>
          <w:szCs w:val="20"/>
        </w:rPr>
        <w:t>menuproc</w:t>
      </w:r>
    </w:p>
    <w:bookmarkEnd w:id="20"/>
    <w:p w:rsidR="009C5AB1" w:rsidRPr="00874D92" w:rsidRDefault="009C5AB1" w:rsidP="00874D92">
      <w:r>
        <w:t xml:space="preserve">В модуле </w:t>
      </w:r>
      <w:r w:rsidR="00D56D48" w:rsidRPr="00D56D48">
        <w:rPr>
          <w:lang w:val="en-US"/>
        </w:rPr>
        <w:t>procedures</w:t>
      </w:r>
      <w:r w:rsidRPr="00AF670B">
        <w:rPr>
          <w:color w:val="FF0000"/>
        </w:rPr>
        <w:t xml:space="preserve"> </w:t>
      </w:r>
      <w:r>
        <w:t>описаны все процедуры обработки МД</w:t>
      </w:r>
      <w:r w:rsidRPr="00874D92">
        <w:t>.</w:t>
      </w:r>
    </w:p>
    <w:p w:rsidR="009C5AB1" w:rsidRPr="00874D92" w:rsidRDefault="009C5AB1" w:rsidP="00874D92"/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>unit procedures;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>interface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uses types, crt, print_table;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{Adding new data to the end of the current MD}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add_new_el(start:a; var index_current_value:integer);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{Print of all elements of MD}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print_current_md(work:a;var index_current_value:integer);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{Find item by number}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find_el(start:a; var index_current_value:integer);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{Going to work with another MD}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swap_md(var work_link:a; first_md,second_md:a);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{Create new MD from all elements with key field}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create_new_md(start:a; var index_current_value:integer);</w:t>
      </w:r>
    </w:p>
    <w:p w:rsidR="00D56D48" w:rsidRPr="00D56D48" w:rsidRDefault="00D56D48" w:rsidP="00D56D48">
      <w:pPr>
        <w:pStyle w:val="ab"/>
        <w:rPr>
          <w:lang w:val="en-US"/>
        </w:rPr>
      </w:pP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{Adding all elements of the current MD to the end of the second MD.}</w:t>
      </w:r>
    </w:p>
    <w:p w:rsidR="00D56D48" w:rsidRPr="00D56D48" w:rsidRDefault="00D56D48" w:rsidP="00D56D48">
      <w:pPr>
        <w:pStyle w:val="ab"/>
        <w:rPr>
          <w:lang w:val="en-US"/>
        </w:rPr>
      </w:pPr>
      <w:r w:rsidRPr="00D56D48">
        <w:rPr>
          <w:lang w:val="en-US"/>
        </w:rPr>
        <w:t xml:space="preserve">    procedure adding_all_to_second_md(start1:a;start2:a);</w:t>
      </w:r>
    </w:p>
    <w:p w:rsidR="009C5AB1" w:rsidRPr="00D56D48" w:rsidRDefault="009C5AB1" w:rsidP="003549D5">
      <w:pPr>
        <w:pStyle w:val="ab"/>
        <w:rPr>
          <w:lang w:val="en-US"/>
        </w:rPr>
      </w:pPr>
    </w:p>
    <w:p w:rsidR="009C5AB1" w:rsidRPr="00D56D48" w:rsidRDefault="009C5AB1" w:rsidP="003549D5">
      <w:pPr>
        <w:pStyle w:val="ab"/>
        <w:rPr>
          <w:lang w:val="en-US"/>
        </w:rPr>
      </w:pPr>
      <w:r w:rsidRPr="00D56D48">
        <w:rPr>
          <w:lang w:val="en-US"/>
        </w:rPr>
        <w:t>implementation</w:t>
      </w:r>
    </w:p>
    <w:p w:rsidR="009C5AB1" w:rsidRPr="00D56D48" w:rsidRDefault="009C5AB1" w:rsidP="003549D5">
      <w:pPr>
        <w:pStyle w:val="ab"/>
        <w:rPr>
          <w:lang w:val="en-US"/>
        </w:rPr>
      </w:pPr>
      <w:r w:rsidRPr="00D56D48">
        <w:rPr>
          <w:lang w:val="en-US"/>
        </w:rPr>
        <w:t xml:space="preserve">    {Procedures description}</w:t>
      </w:r>
    </w:p>
    <w:p w:rsidR="009C5AB1" w:rsidRPr="00D56D48" w:rsidRDefault="009C5AB1" w:rsidP="003549D5">
      <w:pPr>
        <w:pStyle w:val="ab"/>
        <w:rPr>
          <w:lang w:val="en-US"/>
        </w:rPr>
      </w:pPr>
      <w:r w:rsidRPr="00D56D48">
        <w:rPr>
          <w:lang w:val="en-US"/>
        </w:rPr>
        <w:t>End.</w:t>
      </w:r>
      <w:r w:rsidRPr="00D56D48">
        <w:rPr>
          <w:lang w:val="en-US"/>
        </w:rPr>
        <w:tab/>
      </w:r>
    </w:p>
    <w:p w:rsidR="009C5AB1" w:rsidRPr="00510B90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B025BD" w:rsidRPr="00B025BD">
        <w:rPr>
          <w:rFonts w:ascii="Times New Roman" w:hAnsi="Times New Roman"/>
          <w:b w:val="0"/>
          <w:bCs w:val="0"/>
          <w:sz w:val="28"/>
          <w:szCs w:val="20"/>
        </w:rPr>
        <w:t>add_new_el</w:t>
      </w:r>
    </w:p>
    <w:p w:rsidR="009C5AB1" w:rsidRPr="00DF1DC1" w:rsidRDefault="009C5AB1" w:rsidP="00874D92">
      <w:pPr>
        <w:rPr>
          <w:lang w:val="en-US"/>
        </w:rPr>
      </w:pPr>
      <w:r>
        <w:t>Процедура</w:t>
      </w:r>
      <w:r w:rsidRPr="002C578E">
        <w:t xml:space="preserve"> </w:t>
      </w:r>
      <w:r w:rsidR="00B025BD" w:rsidRPr="00B025BD">
        <w:rPr>
          <w:bCs/>
        </w:rPr>
        <w:t>add_new_el</w:t>
      </w:r>
      <w:r w:rsidR="00B025BD">
        <w:t xml:space="preserve"> </w:t>
      </w:r>
      <w:r>
        <w:t>добавляет</w:t>
      </w:r>
      <w:r w:rsidRPr="002C578E">
        <w:t xml:space="preserve"> </w:t>
      </w:r>
      <w:r>
        <w:t>новый</w:t>
      </w:r>
      <w:r w:rsidRPr="002C578E">
        <w:t xml:space="preserve"> </w:t>
      </w:r>
      <w:r>
        <w:t>эл</w:t>
      </w:r>
      <w:r w:rsidRPr="002C578E">
        <w:t>-</w:t>
      </w:r>
      <w:r>
        <w:t>т</w:t>
      </w:r>
      <w:r w:rsidRPr="002C578E">
        <w:t xml:space="preserve"> </w:t>
      </w:r>
      <w:r>
        <w:t>заданный</w:t>
      </w:r>
      <w:r w:rsidRPr="002C578E">
        <w:t xml:space="preserve"> </w:t>
      </w:r>
      <w:r>
        <w:t>с</w:t>
      </w:r>
      <w:r w:rsidRPr="002C578E">
        <w:t xml:space="preserve"> </w:t>
      </w:r>
      <w:r>
        <w:t>клавиатуры</w:t>
      </w:r>
      <w:r w:rsidRPr="002C578E">
        <w:t xml:space="preserve">, </w:t>
      </w:r>
      <w:r>
        <w:t>в</w:t>
      </w:r>
      <w:r w:rsidRPr="002C578E">
        <w:t xml:space="preserve"> </w:t>
      </w:r>
      <w:r>
        <w:t>конец</w:t>
      </w:r>
      <w:r w:rsidRPr="002C578E">
        <w:t xml:space="preserve"> </w:t>
      </w:r>
      <w:r>
        <w:t>текущего</w:t>
      </w:r>
      <w:r w:rsidRPr="002C578E">
        <w:t xml:space="preserve"> </w:t>
      </w:r>
      <w:r>
        <w:t>МД</w:t>
      </w:r>
      <w:r w:rsidRPr="002C578E">
        <w:t xml:space="preserve">. </w:t>
      </w:r>
      <w:r>
        <w:t>Возвращает</w:t>
      </w:r>
      <w:r w:rsidRPr="00DF1DC1">
        <w:rPr>
          <w:lang w:val="en-US"/>
        </w:rPr>
        <w:t xml:space="preserve"> </w:t>
      </w:r>
      <w:r>
        <w:t>индекс</w:t>
      </w:r>
      <w:r w:rsidRPr="00DF1DC1">
        <w:rPr>
          <w:lang w:val="en-US"/>
        </w:rPr>
        <w:t xml:space="preserve"> </w:t>
      </w:r>
      <w:r>
        <w:t>добавленного</w:t>
      </w:r>
      <w:r w:rsidRPr="00DF1DC1">
        <w:rPr>
          <w:lang w:val="en-US"/>
        </w:rPr>
        <w:t xml:space="preserve"> </w:t>
      </w:r>
      <w:r>
        <w:t>эл</w:t>
      </w:r>
      <w:r w:rsidRPr="00DF1DC1">
        <w:rPr>
          <w:lang w:val="en-US"/>
        </w:rPr>
        <w:t>-</w:t>
      </w:r>
      <w:r>
        <w:t>та</w:t>
      </w:r>
      <w:r w:rsidRPr="00DF1DC1">
        <w:rPr>
          <w:lang w:val="en-US"/>
        </w:rPr>
        <w:t xml:space="preserve"> </w:t>
      </w:r>
      <w:r w:rsidRPr="00B025BD">
        <w:rPr>
          <w:lang w:val="en-US"/>
        </w:rPr>
        <w:t>index_current_value.</w:t>
      </w:r>
    </w:p>
    <w:p w:rsidR="009C5AB1" w:rsidRPr="00DF1DC1" w:rsidRDefault="009C5AB1" w:rsidP="00874D92">
      <w:pPr>
        <w:rPr>
          <w:lang w:val="en-US"/>
        </w:rPr>
      </w:pP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{Adding new data to the end of the current MD}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procedure add_new_el(start:a; var index_current_value:integer);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var n,w,i:integer;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work:a;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>begin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{Input and initialization}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lastRenderedPageBreak/>
        <w:t xml:space="preserve">    clrscr;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i:=0;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w:=1;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write('How many elements do you want to add?');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readln(n);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work:=start;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{Going to the end of md}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repeat 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w:= w + 1;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work:= work^.next;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until work^.next = nil;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clrscr;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repeat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{Adding element}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i:= i + 1;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new(work^.next);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work:=work^.next;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{Input group_code, children_number, teacher_name for new element}</w:t>
      </w:r>
    </w:p>
    <w:p w:rsidR="00B025BD" w:rsidRPr="00B025BD" w:rsidRDefault="00B025BD" w:rsidP="00B025BD">
      <w:pPr>
        <w:pStyle w:val="ab"/>
      </w:pPr>
      <w:r w:rsidRPr="00B025BD">
        <w:rPr>
          <w:lang w:val="en-US"/>
        </w:rPr>
        <w:t xml:space="preserve">        </w:t>
      </w:r>
      <w:r w:rsidRPr="00B025BD">
        <w:t>writeln('Enter Group code');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readln(work^.value.group_code);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writeln('Enter Children number');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readln(work^.value.children_number);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writeln('Enter Teacher name');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readln(work^.value.teacher_name);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{error point in case of error}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repeat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{$i-}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{Input group type for new element}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writeln('Enter Group type');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readln(work^.value.group_type);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if IOResult&lt;&gt;0 then  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begin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    {Incorrect input message}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    writeln('Error input, enter correct value:');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    writeln('yaselnaya, mladshaya, srednaya, starshaya')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    end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else break;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    {$i+}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until false;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work^.next:=nil;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Writeln('Press any key...');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readln();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    clrscr;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until i = n;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{Print Table}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print_body(start,n);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writeln(i,' elements was added');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{Retern current value index}</w:t>
      </w:r>
    </w:p>
    <w:p w:rsidR="00B025BD" w:rsidRPr="00B025BD" w:rsidRDefault="00B025BD" w:rsidP="00B025BD">
      <w:pPr>
        <w:pStyle w:val="ab"/>
        <w:rPr>
          <w:lang w:val="en-US"/>
        </w:rPr>
      </w:pPr>
      <w:r w:rsidRPr="00B025BD">
        <w:rPr>
          <w:lang w:val="en-US"/>
        </w:rPr>
        <w:t xml:space="preserve">    index_current_value:=w + i;</w:t>
      </w:r>
    </w:p>
    <w:p w:rsidR="00B025BD" w:rsidRPr="00B025BD" w:rsidRDefault="00B025BD" w:rsidP="00B025BD">
      <w:pPr>
        <w:pStyle w:val="ab"/>
      </w:pPr>
      <w:r w:rsidRPr="00B025BD">
        <w:t>end;</w:t>
      </w:r>
    </w:p>
    <w:p w:rsidR="009C5AB1" w:rsidRPr="00B025BD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B025BD">
        <w:rPr>
          <w:rFonts w:ascii="Times New Roman" w:hAnsi="Times New Roman"/>
          <w:b w:val="0"/>
          <w:sz w:val="28"/>
          <w:szCs w:val="28"/>
        </w:rPr>
        <w:lastRenderedPageBreak/>
        <w:t xml:space="preserve">Процедура </w:t>
      </w:r>
      <w:r w:rsidRPr="00B025BD">
        <w:rPr>
          <w:rFonts w:ascii="Times New Roman" w:hAnsi="Times New Roman"/>
          <w:b w:val="0"/>
          <w:sz w:val="28"/>
          <w:szCs w:val="28"/>
          <w:lang w:val="ru-RU"/>
        </w:rPr>
        <w:t>print</w:t>
      </w:r>
      <w:r w:rsidR="00B025BD" w:rsidRPr="00B025BD">
        <w:rPr>
          <w:rFonts w:ascii="Times New Roman" w:hAnsi="Times New Roman"/>
          <w:b w:val="0"/>
          <w:sz w:val="28"/>
          <w:szCs w:val="28"/>
        </w:rPr>
        <w:t>_current</w:t>
      </w:r>
      <w:r w:rsidRPr="00B025BD">
        <w:rPr>
          <w:rFonts w:ascii="Times New Roman" w:hAnsi="Times New Roman"/>
          <w:b w:val="0"/>
          <w:sz w:val="28"/>
          <w:szCs w:val="28"/>
          <w:lang w:val="ru-RU"/>
        </w:rPr>
        <w:t>_md</w:t>
      </w:r>
    </w:p>
    <w:p w:rsidR="009C5AB1" w:rsidRPr="00B025BD" w:rsidRDefault="009C5AB1" w:rsidP="00D54AEB">
      <w:r w:rsidRPr="00B025BD">
        <w:t xml:space="preserve">Процедура </w:t>
      </w:r>
      <w:r w:rsidRPr="00B025BD">
        <w:rPr>
          <w:lang w:val="en-US"/>
        </w:rPr>
        <w:t>print</w:t>
      </w:r>
      <w:r w:rsidR="00B025BD" w:rsidRPr="00B025BD">
        <w:t>_</w:t>
      </w:r>
      <w:r w:rsidR="00B025BD" w:rsidRPr="00B025BD">
        <w:rPr>
          <w:lang w:val="en-US"/>
        </w:rPr>
        <w:t>current</w:t>
      </w:r>
      <w:r w:rsidR="00B025BD" w:rsidRPr="00B025BD">
        <w:t xml:space="preserve"> </w:t>
      </w:r>
      <w:r w:rsidRPr="00B025BD">
        <w:t>_</w:t>
      </w:r>
      <w:r w:rsidRPr="00B025BD">
        <w:rPr>
          <w:lang w:val="en-US"/>
        </w:rPr>
        <w:t>md</w:t>
      </w:r>
      <w:r w:rsidRPr="00B025BD">
        <w:t xml:space="preserve"> выводит все элементы текущего МД на экран в таблице и возвращает индекс последнего эл-та в главную программу </w:t>
      </w:r>
      <w:r w:rsidRPr="00B025BD">
        <w:rPr>
          <w:lang w:val="en-US"/>
        </w:rPr>
        <w:t>index</w:t>
      </w:r>
      <w:r w:rsidRPr="00B025BD">
        <w:t>_</w:t>
      </w:r>
      <w:r w:rsidRPr="00B025BD">
        <w:rPr>
          <w:lang w:val="en-US"/>
        </w:rPr>
        <w:t>current</w:t>
      </w:r>
      <w:r w:rsidRPr="00B025BD">
        <w:t>_</w:t>
      </w:r>
      <w:r w:rsidRPr="00B025BD">
        <w:rPr>
          <w:lang w:val="en-US"/>
        </w:rPr>
        <w:t>value</w:t>
      </w:r>
      <w:r w:rsidRPr="00B025BD">
        <w:t>.</w:t>
      </w:r>
    </w:p>
    <w:p w:rsidR="009C5AB1" w:rsidRPr="002C578E" w:rsidRDefault="009C5AB1" w:rsidP="008143CE">
      <w:r w:rsidRPr="002C578E">
        <w:t xml:space="preserve"> 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{Print of all elements of MD}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procedure print</w:t>
      </w:r>
      <w:r w:rsidR="00B025BD" w:rsidRPr="00B025BD">
        <w:rPr>
          <w:lang w:val="en-US"/>
        </w:rPr>
        <w:t xml:space="preserve">_current </w:t>
      </w:r>
      <w:r w:rsidRPr="00B025BD">
        <w:rPr>
          <w:lang w:val="en-US"/>
        </w:rPr>
        <w:t>_md(work:a;var index_current_value:integer);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var i:integer;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begin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clrscr;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i:=0;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print_body(work,i);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 xml:space="preserve">    index_current_value:=i;</w:t>
      </w:r>
    </w:p>
    <w:p w:rsidR="009C5AB1" w:rsidRPr="00B025BD" w:rsidRDefault="009C5AB1" w:rsidP="00D54AEB">
      <w:pPr>
        <w:pStyle w:val="ab"/>
        <w:rPr>
          <w:lang w:val="en-US"/>
        </w:rPr>
      </w:pPr>
      <w:r w:rsidRPr="00B025BD">
        <w:rPr>
          <w:lang w:val="en-US"/>
        </w:rPr>
        <w:t>end;</w:t>
      </w:r>
    </w:p>
    <w:p w:rsidR="009C5AB1" w:rsidRPr="00510B90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Процедура </w:t>
      </w:r>
      <w:r w:rsidR="00B025BD" w:rsidRPr="00B025BD">
        <w:rPr>
          <w:rFonts w:ascii="Times New Roman" w:hAnsi="Times New Roman"/>
          <w:b w:val="0"/>
          <w:bCs w:val="0"/>
          <w:sz w:val="28"/>
          <w:szCs w:val="20"/>
        </w:rPr>
        <w:t>find_el</w:t>
      </w:r>
    </w:p>
    <w:p w:rsidR="009C5AB1" w:rsidRPr="002C578E" w:rsidRDefault="009C5AB1" w:rsidP="00D54AEB">
      <w:r w:rsidRPr="002C578E">
        <w:t xml:space="preserve">Процедура </w:t>
      </w:r>
      <w:r w:rsidR="00B025BD" w:rsidRPr="009A1CC8">
        <w:rPr>
          <w:lang w:val="en-US"/>
        </w:rPr>
        <w:t>find</w:t>
      </w:r>
      <w:r w:rsidR="00B025BD" w:rsidRPr="009A1CC8">
        <w:t>_</w:t>
      </w:r>
      <w:r w:rsidR="00B025BD" w:rsidRPr="009A1CC8">
        <w:rPr>
          <w:lang w:val="en-US"/>
        </w:rPr>
        <w:t>el</w:t>
      </w:r>
      <w:r w:rsidRPr="002C578E">
        <w:t xml:space="preserve"> находит заданный элемент в текущем МД </w:t>
      </w:r>
      <w:r>
        <w:t xml:space="preserve">начиная с указателя </w:t>
      </w:r>
      <w:r w:rsidRPr="009A1CC8">
        <w:rPr>
          <w:lang w:val="en-US"/>
        </w:rPr>
        <w:t>start</w:t>
      </w:r>
      <w:r w:rsidRPr="002C578E">
        <w:t xml:space="preserve"> и возвращает индекс </w:t>
      </w:r>
      <w:r>
        <w:t xml:space="preserve">найденного эл-та </w:t>
      </w:r>
      <w:r w:rsidRPr="002C578E">
        <w:t>в главную программ</w:t>
      </w:r>
      <w:r w:rsidRPr="009A1CC8">
        <w:t xml:space="preserve">у </w:t>
      </w:r>
      <w:r w:rsidRPr="009A1CC8">
        <w:rPr>
          <w:lang w:val="en-US"/>
        </w:rPr>
        <w:t>index</w:t>
      </w:r>
      <w:r w:rsidRPr="009A1CC8">
        <w:t>_</w:t>
      </w:r>
      <w:r w:rsidRPr="009A1CC8">
        <w:rPr>
          <w:lang w:val="en-US"/>
        </w:rPr>
        <w:t>current</w:t>
      </w:r>
      <w:r w:rsidRPr="009A1CC8">
        <w:t>_</w:t>
      </w:r>
      <w:r w:rsidRPr="009A1CC8">
        <w:rPr>
          <w:lang w:val="en-US"/>
        </w:rPr>
        <w:t>value</w:t>
      </w:r>
      <w:r w:rsidRPr="009A1CC8">
        <w:t xml:space="preserve">. </w:t>
      </w:r>
    </w:p>
    <w:p w:rsidR="009C5AB1" w:rsidRDefault="009C5AB1" w:rsidP="008143CE"/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{Search item by number}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procedure </w:t>
      </w:r>
      <w:r w:rsidR="009A1CC8" w:rsidRPr="002E4461">
        <w:rPr>
          <w:lang w:val="en-US"/>
        </w:rPr>
        <w:t>find_el</w:t>
      </w:r>
      <w:r w:rsidRPr="002E4461">
        <w:rPr>
          <w:lang w:val="en-US"/>
        </w:rPr>
        <w:t>(start:a; var index_current_value:integer);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var find:integer;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i:integer;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work:a;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begin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clrscr;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i:=0;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readln(find);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work:=start;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{Finding the right item}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repeat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i:= i + 1;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if find = i then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break;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{endif}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work:=work^.next;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until work = nil;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if work = nil then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{Message about empty element}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else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begin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{Print found item}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print_head();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print_value_work(find,work);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print_bot();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{Return current value index}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    index_current_value:=find;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end;</w:t>
      </w:r>
    </w:p>
    <w:p w:rsidR="009C5AB1" w:rsidRPr="002E4461" w:rsidRDefault="009C5AB1" w:rsidP="00D54AEB">
      <w:pPr>
        <w:pStyle w:val="ab"/>
      </w:pPr>
      <w:r w:rsidRPr="002E4461">
        <w:rPr>
          <w:lang w:val="en-US"/>
        </w:rPr>
        <w:t xml:space="preserve">    </w:t>
      </w:r>
      <w:r w:rsidRPr="002E4461">
        <w:t>{endif}</w:t>
      </w:r>
    </w:p>
    <w:p w:rsidR="009C5AB1" w:rsidRPr="002E4461" w:rsidRDefault="009C5AB1" w:rsidP="00D54AEB">
      <w:pPr>
        <w:pStyle w:val="ab"/>
      </w:pPr>
      <w:r w:rsidRPr="002E4461">
        <w:lastRenderedPageBreak/>
        <w:t>end;</w:t>
      </w:r>
    </w:p>
    <w:p w:rsidR="009C5AB1" w:rsidRPr="002E4461" w:rsidRDefault="009C5AB1" w:rsidP="00D54AEB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2E4461">
        <w:rPr>
          <w:rFonts w:ascii="Times New Roman" w:hAnsi="Times New Roman"/>
          <w:b w:val="0"/>
          <w:sz w:val="28"/>
          <w:szCs w:val="28"/>
        </w:rPr>
        <w:t>Процедура swap_md</w:t>
      </w:r>
    </w:p>
    <w:p w:rsidR="009C5AB1" w:rsidRDefault="009C5AB1" w:rsidP="00D54AEB">
      <w:r>
        <w:t>Процедура</w:t>
      </w:r>
      <w:r w:rsidRPr="002E4461">
        <w:t xml:space="preserve"> </w:t>
      </w:r>
      <w:r w:rsidRPr="002E4461">
        <w:rPr>
          <w:bCs/>
          <w:szCs w:val="28"/>
          <w:lang w:val="en-US"/>
        </w:rPr>
        <w:t>swap</w:t>
      </w:r>
      <w:r w:rsidRPr="002E4461">
        <w:t>_</w:t>
      </w:r>
      <w:r w:rsidRPr="002E4461">
        <w:rPr>
          <w:bCs/>
          <w:szCs w:val="28"/>
          <w:lang w:val="en-US"/>
        </w:rPr>
        <w:t>MD</w:t>
      </w:r>
      <w:r w:rsidRPr="002E4461">
        <w:t xml:space="preserve"> меняет текущий МД на другой МД. В указатель </w:t>
      </w:r>
      <w:r w:rsidRPr="002E4461">
        <w:rPr>
          <w:bCs/>
          <w:szCs w:val="28"/>
          <w:lang w:val="en-US"/>
        </w:rPr>
        <w:t>work</w:t>
      </w:r>
      <w:r w:rsidRPr="002E4461">
        <w:rPr>
          <w:bCs/>
          <w:szCs w:val="28"/>
        </w:rPr>
        <w:t>_</w:t>
      </w:r>
      <w:r w:rsidRPr="002E4461">
        <w:rPr>
          <w:bCs/>
          <w:szCs w:val="28"/>
          <w:lang w:val="en-US"/>
        </w:rPr>
        <w:t>link</w:t>
      </w:r>
      <w:r w:rsidRPr="002E4461">
        <w:t xml:space="preserve"> записывается указатель на другой МД и передаётся в вызывающую программу.</w:t>
      </w:r>
    </w:p>
    <w:p w:rsidR="009C5AB1" w:rsidRPr="002C578E" w:rsidRDefault="009C5AB1" w:rsidP="00D54AEB">
      <w:r w:rsidRPr="002C578E">
        <w:t xml:space="preserve">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{Going to work with another MD}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procedure swap_md(var work_link:a; first_md,second_md:a);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>begin</w:t>
      </w:r>
    </w:p>
    <w:p w:rsidR="009C5AB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clrscr;</w:t>
      </w:r>
    </w:p>
    <w:p w:rsidR="002E4461" w:rsidRPr="002E4461" w:rsidRDefault="002E4461" w:rsidP="002E4461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2E4461">
        <w:rPr>
          <w:lang w:val="en-US"/>
        </w:rPr>
        <w:t>writeln('Swapping md...');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{Swap m1 and m2}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if work_link = first_md then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work_link:=second_md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else </w:t>
      </w:r>
    </w:p>
    <w:p w:rsidR="009C5AB1" w:rsidRPr="002E4461" w:rsidRDefault="009C5AB1" w:rsidP="00D54AEB">
      <w:pPr>
        <w:pStyle w:val="ab"/>
        <w:rPr>
          <w:lang w:val="en-US"/>
        </w:rPr>
      </w:pPr>
      <w:r w:rsidRPr="002E4461">
        <w:rPr>
          <w:lang w:val="en-US"/>
        </w:rPr>
        <w:t xml:space="preserve">        work_link:=first_md;</w:t>
      </w:r>
    </w:p>
    <w:p w:rsidR="009C5AB1" w:rsidRPr="002E4461" w:rsidRDefault="009C5AB1" w:rsidP="00D54AEB">
      <w:pPr>
        <w:pStyle w:val="ab"/>
      </w:pPr>
      <w:r w:rsidRPr="002E4461">
        <w:rPr>
          <w:lang w:val="en-US"/>
        </w:rPr>
        <w:t xml:space="preserve">    </w:t>
      </w:r>
      <w:r w:rsidRPr="002E4461">
        <w:t>{endif}</w:t>
      </w:r>
    </w:p>
    <w:p w:rsidR="009C5AB1" w:rsidRPr="002E4461" w:rsidRDefault="009C5AB1" w:rsidP="00D54AEB">
      <w:pPr>
        <w:pStyle w:val="ab"/>
      </w:pPr>
      <w:r w:rsidRPr="002E4461">
        <w:t>end;</w:t>
      </w:r>
    </w:p>
    <w:p w:rsidR="009C5AB1" w:rsidRPr="004B6B6F" w:rsidRDefault="009C5AB1" w:rsidP="008143CE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>Процедура</w:t>
      </w:r>
      <w:r w:rsidRPr="004B6B6F">
        <w:rPr>
          <w:rFonts w:ascii="Times New Roman" w:hAnsi="Times New Roman"/>
          <w:b w:val="0"/>
          <w:sz w:val="28"/>
          <w:szCs w:val="28"/>
        </w:rPr>
        <w:t xml:space="preserve"> saving_el</w:t>
      </w:r>
    </w:p>
    <w:p w:rsidR="009C5AB1" w:rsidRPr="004B6B6F" w:rsidRDefault="009C5AB1" w:rsidP="001024C9">
      <w:r w:rsidRPr="004B6B6F">
        <w:t xml:space="preserve">Процедура </w:t>
      </w:r>
      <w:r w:rsidRPr="004B6B6F">
        <w:rPr>
          <w:lang w:val="en-US"/>
        </w:rPr>
        <w:t>saving</w:t>
      </w:r>
      <w:r w:rsidRPr="004B6B6F">
        <w:t>_</w:t>
      </w:r>
      <w:r w:rsidRPr="004B6B6F">
        <w:rPr>
          <w:lang w:val="en-US"/>
        </w:rPr>
        <w:t>el</w:t>
      </w:r>
      <w:r w:rsidRPr="004B6B6F">
        <w:t xml:space="preserve"> сохраняет заданный элемент текущего МД в конец второго. Указателем на начало текущего МД служит </w:t>
      </w:r>
      <w:r w:rsidRPr="004B6B6F">
        <w:rPr>
          <w:lang w:val="en-US"/>
        </w:rPr>
        <w:t>start</w:t>
      </w:r>
      <w:r w:rsidRPr="004B6B6F">
        <w:t xml:space="preserve">1, на конец второго – </w:t>
      </w:r>
      <w:r w:rsidRPr="004B6B6F">
        <w:rPr>
          <w:lang w:val="en-US"/>
        </w:rPr>
        <w:t>start</w:t>
      </w:r>
      <w:r w:rsidRPr="004B6B6F">
        <w:t>2.</w:t>
      </w:r>
    </w:p>
    <w:p w:rsidR="009C5AB1" w:rsidRPr="00B34262" w:rsidRDefault="009C5AB1" w:rsidP="008143CE"/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{Saving the specified item in the second MD}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procedure Saving_el(start1:a;start2:a; index_current_value:integer);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var i,find:integer;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work,work2:a;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begin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clrscr;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i:=0;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readln(find);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work:=start1;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{Finding the right item}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repeat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i:= i + 1;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if find = i then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break;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{endif}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work:=work^.next;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until work = nil;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{Message about empty link}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if work = nil then 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{Message about empty element}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else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begin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work2:=start2;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{Going to the end of the second md}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repeat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    work2:=work2^.next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lastRenderedPageBreak/>
        <w:t xml:space="preserve">            until work2^.next=nil;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{Saving the specified item in the second MD}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new(work2^.next);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work2:=work2^.next;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work2^.value:=work^.value;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    work2^.next:=nil;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    end;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 xml:space="preserve">    {endif}</w:t>
      </w:r>
    </w:p>
    <w:p w:rsidR="009C5AB1" w:rsidRPr="004B6B6F" w:rsidRDefault="009C5AB1" w:rsidP="006B3E53">
      <w:pPr>
        <w:pStyle w:val="ab"/>
        <w:rPr>
          <w:lang w:val="en-US"/>
        </w:rPr>
      </w:pPr>
      <w:r w:rsidRPr="004B6B6F">
        <w:rPr>
          <w:lang w:val="en-US"/>
        </w:rPr>
        <w:t>end;</w:t>
      </w:r>
    </w:p>
    <w:p w:rsidR="009C5AB1" w:rsidRPr="00057865" w:rsidRDefault="009C5AB1" w:rsidP="00D54AEB">
      <w:pPr>
        <w:pStyle w:val="ab"/>
        <w:rPr>
          <w:color w:val="FF0000"/>
          <w:lang w:val="en-US"/>
        </w:rPr>
      </w:pPr>
    </w:p>
    <w:p w:rsidR="009C5AB1" w:rsidRPr="00510B90" w:rsidRDefault="009C5AB1" w:rsidP="004B6B6F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510B90">
        <w:rPr>
          <w:rFonts w:ascii="Times New Roman" w:hAnsi="Times New Roman"/>
          <w:b w:val="0"/>
          <w:sz w:val="28"/>
          <w:szCs w:val="28"/>
        </w:rPr>
        <w:t xml:space="preserve"> Процедура </w:t>
      </w:r>
      <w:r w:rsidR="004B6B6F" w:rsidRPr="004B6B6F">
        <w:rPr>
          <w:rFonts w:ascii="Times New Roman" w:hAnsi="Times New Roman"/>
          <w:b w:val="0"/>
          <w:sz w:val="28"/>
          <w:szCs w:val="28"/>
        </w:rPr>
        <w:t>adding_all_to_second_md</w:t>
      </w:r>
    </w:p>
    <w:p w:rsidR="009C5AB1" w:rsidRDefault="009C5AB1" w:rsidP="001024C9">
      <w:r>
        <w:t xml:space="preserve">Процедура </w:t>
      </w:r>
      <w:r w:rsidR="004B6B6F" w:rsidRPr="004B6B6F">
        <w:rPr>
          <w:bCs/>
          <w:szCs w:val="28"/>
          <w:lang w:val="en-US"/>
        </w:rPr>
        <w:t>adding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all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to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second</w:t>
      </w:r>
      <w:r w:rsidR="004B6B6F" w:rsidRPr="004B6B6F">
        <w:rPr>
          <w:bCs/>
          <w:szCs w:val="28"/>
        </w:rPr>
        <w:t>_</w:t>
      </w:r>
      <w:r w:rsidR="004B6B6F" w:rsidRPr="004B6B6F">
        <w:rPr>
          <w:bCs/>
          <w:szCs w:val="28"/>
          <w:lang w:val="en-US"/>
        </w:rPr>
        <w:t>md</w:t>
      </w:r>
      <w:r w:rsidR="004B6B6F" w:rsidRPr="004B6B6F">
        <w:rPr>
          <w:bCs/>
          <w:color w:val="FF0000"/>
          <w:szCs w:val="28"/>
        </w:rPr>
        <w:t xml:space="preserve"> </w:t>
      </w:r>
      <w:r>
        <w:t xml:space="preserve">добавляет текущий МД в конец второго. Указателем на начало текущего </w:t>
      </w:r>
      <w:r w:rsidRPr="004B6B6F">
        <w:t xml:space="preserve">МД служит </w:t>
      </w:r>
      <w:r w:rsidRPr="004B6B6F">
        <w:rPr>
          <w:lang w:val="en-US"/>
        </w:rPr>
        <w:t>start</w:t>
      </w:r>
      <w:r w:rsidRPr="004B6B6F">
        <w:t xml:space="preserve">1 другого </w:t>
      </w:r>
      <w:r w:rsidRPr="004B6B6F">
        <w:rPr>
          <w:lang w:val="en-US"/>
        </w:rPr>
        <w:t>start</w:t>
      </w:r>
      <w:r w:rsidRPr="004B6B6F">
        <w:t>2.</w:t>
      </w:r>
      <w:r w:rsidRPr="00B34262">
        <w:t xml:space="preserve"> </w:t>
      </w:r>
    </w:p>
    <w:p w:rsidR="009C5AB1" w:rsidRDefault="009C5AB1" w:rsidP="001024C9"/>
    <w:bookmarkEnd w:id="8"/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{Adding all elements of the current MD to the end of the second MD.}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procedure adding_all_to_second_md(start1:a;start2:a);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var work1,work2,swap1,swap2:a;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begin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clrscr;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writeln('Adding MD');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work1:=start1;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work2:=start2;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new(swap1);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swap1^.value:=start1^.value;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swap2:=swap1;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{Copy current md}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repeat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if work1^.next = nil then break;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new(swap2^.next);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swap2:=swap2^.next;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work1:=work1^.next;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swap2^.value:=work1^.value;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swap2^.next:=nil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until false;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{Going to the end of the second md}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repeat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    work2:=work2^.next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until work2^.next=nil;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{Adding all elements of the current MD to the end of the second MD}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 xml:space="preserve">    work2^.next:=swap1;</w:t>
      </w:r>
    </w:p>
    <w:p w:rsidR="004B6B6F" w:rsidRPr="004B6B6F" w:rsidRDefault="004B6B6F" w:rsidP="004B6B6F">
      <w:pPr>
        <w:pStyle w:val="ab"/>
        <w:rPr>
          <w:lang w:val="en-US"/>
        </w:rPr>
      </w:pPr>
      <w:r w:rsidRPr="004B6B6F">
        <w:rPr>
          <w:lang w:val="en-US"/>
        </w:rPr>
        <w:t>end;</w:t>
      </w:r>
    </w:p>
    <w:p w:rsidR="009C5AB1" w:rsidRPr="002B750F" w:rsidRDefault="009C5AB1" w:rsidP="001B00FD">
      <w:pPr>
        <w:pStyle w:val="2"/>
        <w:numPr>
          <w:ilvl w:val="1"/>
          <w:numId w:val="7"/>
        </w:numPr>
      </w:pPr>
      <w:bookmarkStart w:id="21" w:name="_Toc71771027"/>
      <w:r>
        <w:t xml:space="preserve">Описание модуля </w:t>
      </w:r>
      <w:r w:rsidRPr="001B00FD">
        <w:t>вывода таб</w:t>
      </w:r>
      <w:r w:rsidRPr="002B750F">
        <w:t xml:space="preserve">лицы </w:t>
      </w:r>
      <w:r w:rsidRPr="002B750F">
        <w:rPr>
          <w:lang w:val="en-US"/>
        </w:rPr>
        <w:t>table</w:t>
      </w:r>
      <w:bookmarkEnd w:id="21"/>
    </w:p>
    <w:p w:rsidR="009C5AB1" w:rsidRPr="002B750F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  <w:lang w:val="ru-RU"/>
        </w:rPr>
      </w:pPr>
      <w:r w:rsidRPr="002B750F">
        <w:rPr>
          <w:rFonts w:ascii="Times New Roman" w:hAnsi="Times New Roman"/>
          <w:b w:val="0"/>
          <w:sz w:val="28"/>
          <w:szCs w:val="28"/>
          <w:lang w:val="ru-RU"/>
        </w:rPr>
        <w:t xml:space="preserve">Структура модуля вывода таблицы </w:t>
      </w:r>
      <w:r w:rsidR="002B750F" w:rsidRPr="002B750F">
        <w:rPr>
          <w:rFonts w:ascii="Times New Roman" w:hAnsi="Times New Roman"/>
          <w:b w:val="0"/>
          <w:sz w:val="28"/>
          <w:szCs w:val="28"/>
        </w:rPr>
        <w:t>print</w:t>
      </w:r>
      <w:r w:rsidR="002B750F" w:rsidRPr="002B750F">
        <w:rPr>
          <w:rFonts w:ascii="Times New Roman" w:hAnsi="Times New Roman"/>
          <w:b w:val="0"/>
          <w:sz w:val="28"/>
          <w:szCs w:val="28"/>
          <w:lang w:val="ru-RU"/>
        </w:rPr>
        <w:t>_</w:t>
      </w:r>
      <w:r w:rsidRPr="002B750F">
        <w:rPr>
          <w:rFonts w:ascii="Times New Roman" w:hAnsi="Times New Roman"/>
          <w:b w:val="0"/>
          <w:sz w:val="28"/>
          <w:szCs w:val="28"/>
          <w:lang w:val="ru-RU"/>
        </w:rPr>
        <w:t>table</w:t>
      </w:r>
    </w:p>
    <w:p w:rsidR="009C5AB1" w:rsidRPr="002B750F" w:rsidRDefault="009C5AB1" w:rsidP="001B00FD">
      <w:r w:rsidRPr="002B750F">
        <w:t xml:space="preserve">В модуле </w:t>
      </w:r>
      <w:r w:rsidR="002B750F" w:rsidRPr="002B750F">
        <w:rPr>
          <w:lang w:val="en-US"/>
        </w:rPr>
        <w:t>print</w:t>
      </w:r>
      <w:r w:rsidR="002B750F" w:rsidRPr="002B750F">
        <w:t>_</w:t>
      </w:r>
      <w:r w:rsidRPr="002B750F">
        <w:rPr>
          <w:lang w:val="en-US"/>
        </w:rPr>
        <w:t>table</w:t>
      </w:r>
      <w:r w:rsidRPr="002B750F">
        <w:t xml:space="preserve"> описаны все процедуры вывода таблицы и элементов текущего МД на экран.</w:t>
      </w:r>
    </w:p>
    <w:p w:rsidR="009C5AB1" w:rsidRDefault="009C5AB1" w:rsidP="001B00FD">
      <w:pPr>
        <w:pStyle w:val="ab"/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>unit print_table;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>interface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uses crt, types;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tables head}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print_head;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table's bot}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print_bot;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one row}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print_row(i:integer;work:a);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{Print body}</w:t>
      </w: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 xml:space="preserve">    procedure print_body(work:a; var i:integer);</w:t>
      </w:r>
    </w:p>
    <w:p w:rsidR="002B750F" w:rsidRPr="002B750F" w:rsidRDefault="002B750F" w:rsidP="002B750F">
      <w:pPr>
        <w:pStyle w:val="ab"/>
        <w:rPr>
          <w:lang w:val="en-US"/>
        </w:rPr>
      </w:pPr>
    </w:p>
    <w:p w:rsidR="002B750F" w:rsidRPr="002B750F" w:rsidRDefault="002B750F" w:rsidP="002B750F">
      <w:pPr>
        <w:pStyle w:val="ab"/>
        <w:rPr>
          <w:lang w:val="en-US"/>
        </w:rPr>
      </w:pPr>
      <w:r w:rsidRPr="002B750F">
        <w:rPr>
          <w:lang w:val="en-US"/>
        </w:rPr>
        <w:t>implementation</w:t>
      </w:r>
    </w:p>
    <w:p w:rsidR="009C5AB1" w:rsidRPr="002B750F" w:rsidRDefault="009C5AB1" w:rsidP="002B750F">
      <w:pPr>
        <w:pStyle w:val="ab"/>
      </w:pPr>
      <w:r w:rsidRPr="002B750F">
        <w:t xml:space="preserve">    {Procedures description}</w:t>
      </w:r>
    </w:p>
    <w:p w:rsidR="009C5AB1" w:rsidRPr="002B750F" w:rsidRDefault="009C5AB1" w:rsidP="001B00FD">
      <w:pPr>
        <w:pStyle w:val="ab"/>
      </w:pPr>
      <w:r w:rsidRPr="002B750F">
        <w:rPr>
          <w:lang w:val="en-US"/>
        </w:rPr>
        <w:t>end</w:t>
      </w:r>
      <w:r w:rsidRPr="002B750F">
        <w:t>.</w:t>
      </w:r>
    </w:p>
    <w:p w:rsidR="009C5AB1" w:rsidRPr="002B750F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2B750F">
        <w:rPr>
          <w:rFonts w:ascii="Times New Roman" w:hAnsi="Times New Roman"/>
          <w:b w:val="0"/>
          <w:sz w:val="28"/>
          <w:szCs w:val="28"/>
        </w:rPr>
        <w:t>Процедура print_head</w:t>
      </w:r>
    </w:p>
    <w:p w:rsidR="009C5AB1" w:rsidRPr="002B750F" w:rsidRDefault="009C5AB1" w:rsidP="001B00FD">
      <w:r w:rsidRPr="002B750F">
        <w:t xml:space="preserve">Процедура </w:t>
      </w:r>
      <w:r w:rsidRPr="002B750F">
        <w:rPr>
          <w:lang w:val="en-US"/>
        </w:rPr>
        <w:t>print</w:t>
      </w:r>
      <w:r w:rsidRPr="002B750F">
        <w:t>_</w:t>
      </w:r>
      <w:r w:rsidRPr="002B750F">
        <w:rPr>
          <w:lang w:val="en-US"/>
        </w:rPr>
        <w:t>head</w:t>
      </w:r>
      <w:r w:rsidRPr="002B750F">
        <w:t xml:space="preserve"> выводит шапку таблицы на экран.</w:t>
      </w:r>
    </w:p>
    <w:p w:rsidR="009C5AB1" w:rsidRPr="002B750F" w:rsidRDefault="009C5AB1" w:rsidP="001B00FD"/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{Print table's head}</w:t>
      </w:r>
    </w:p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procedure print_head;</w:t>
      </w:r>
    </w:p>
    <w:p w:rsidR="009C5AB1" w:rsidRPr="002B750F" w:rsidRDefault="009C5AB1" w:rsidP="00573BB8">
      <w:pPr>
        <w:pStyle w:val="ab"/>
      </w:pPr>
      <w:r w:rsidRPr="002B750F">
        <w:t>begin</w:t>
      </w:r>
    </w:p>
    <w:p w:rsidR="009C5AB1" w:rsidRPr="002B750F" w:rsidRDefault="009C5AB1" w:rsidP="00573BB8">
      <w:pPr>
        <w:pStyle w:val="ab"/>
      </w:pPr>
      <w:r w:rsidRPr="002B750F">
        <w:t xml:space="preserve">    {Table's head} </w:t>
      </w:r>
    </w:p>
    <w:p w:rsidR="009C5AB1" w:rsidRPr="002B750F" w:rsidRDefault="009C5AB1" w:rsidP="001B00FD">
      <w:pPr>
        <w:pStyle w:val="ab"/>
      </w:pPr>
      <w:r w:rsidRPr="002B750F">
        <w:t>end;</w:t>
      </w:r>
    </w:p>
    <w:p w:rsidR="009C5AB1" w:rsidRPr="002B750F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2B750F">
        <w:rPr>
          <w:rFonts w:ascii="Times New Roman" w:hAnsi="Times New Roman"/>
          <w:b w:val="0"/>
          <w:sz w:val="28"/>
          <w:szCs w:val="28"/>
        </w:rPr>
        <w:t>Процедура print_bot</w:t>
      </w:r>
    </w:p>
    <w:p w:rsidR="009C5AB1" w:rsidRPr="002B750F" w:rsidRDefault="009C5AB1" w:rsidP="001B00FD">
      <w:r w:rsidRPr="002B750F">
        <w:t xml:space="preserve">Процедура </w:t>
      </w:r>
      <w:r w:rsidRPr="002B750F">
        <w:rPr>
          <w:lang w:val="en-US"/>
        </w:rPr>
        <w:t>print</w:t>
      </w:r>
      <w:r w:rsidRPr="002B750F">
        <w:t>_</w:t>
      </w:r>
      <w:r w:rsidRPr="002B750F">
        <w:rPr>
          <w:lang w:val="en-US"/>
        </w:rPr>
        <w:t>bot</w:t>
      </w:r>
      <w:r w:rsidRPr="002B750F">
        <w:t xml:space="preserve"> выводит низ таблицы на экран.</w:t>
      </w:r>
    </w:p>
    <w:p w:rsidR="009C5AB1" w:rsidRPr="002B750F" w:rsidRDefault="009C5AB1" w:rsidP="001B00FD"/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{Print table's bot}</w:t>
      </w:r>
    </w:p>
    <w:p w:rsidR="009C5AB1" w:rsidRPr="002B750F" w:rsidRDefault="009C5AB1" w:rsidP="00573BB8">
      <w:pPr>
        <w:pStyle w:val="ab"/>
        <w:rPr>
          <w:lang w:val="en-US"/>
        </w:rPr>
      </w:pPr>
      <w:r w:rsidRPr="002B750F">
        <w:rPr>
          <w:lang w:val="en-US"/>
        </w:rPr>
        <w:t>procedure print_bot;</w:t>
      </w:r>
    </w:p>
    <w:p w:rsidR="009C5AB1" w:rsidRPr="002B750F" w:rsidRDefault="009C5AB1" w:rsidP="00573BB8">
      <w:pPr>
        <w:pStyle w:val="ab"/>
      </w:pPr>
      <w:r w:rsidRPr="002B750F">
        <w:t>begin</w:t>
      </w:r>
    </w:p>
    <w:p w:rsidR="009C5AB1" w:rsidRPr="002B750F" w:rsidRDefault="009C5AB1" w:rsidP="00573BB8">
      <w:pPr>
        <w:pStyle w:val="ab"/>
      </w:pPr>
      <w:r w:rsidRPr="002B750F">
        <w:t xml:space="preserve">    {Table's bot}</w:t>
      </w:r>
    </w:p>
    <w:p w:rsidR="009C5AB1" w:rsidRPr="002B750F" w:rsidRDefault="009C5AB1" w:rsidP="001B00FD">
      <w:pPr>
        <w:pStyle w:val="ab"/>
      </w:pPr>
      <w:r w:rsidRPr="002B750F">
        <w:t>end;</w:t>
      </w:r>
    </w:p>
    <w:p w:rsidR="009C5AB1" w:rsidRPr="0003528C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03528C">
        <w:rPr>
          <w:rFonts w:ascii="Times New Roman" w:hAnsi="Times New Roman"/>
          <w:b w:val="0"/>
          <w:sz w:val="28"/>
          <w:szCs w:val="28"/>
        </w:rPr>
        <w:t>Процедура print_</w:t>
      </w:r>
      <w:r w:rsidR="0003528C" w:rsidRPr="0003528C">
        <w:rPr>
          <w:rFonts w:ascii="Times New Roman" w:hAnsi="Times New Roman"/>
          <w:b w:val="0"/>
          <w:sz w:val="28"/>
          <w:szCs w:val="28"/>
        </w:rPr>
        <w:t>row</w:t>
      </w:r>
    </w:p>
    <w:p w:rsidR="009C5AB1" w:rsidRPr="0003528C" w:rsidRDefault="009C5AB1" w:rsidP="001B00FD">
      <w:r w:rsidRPr="0003528C">
        <w:t xml:space="preserve">Процедура </w:t>
      </w:r>
      <w:r w:rsidRPr="0003528C">
        <w:rPr>
          <w:lang w:val="en-US"/>
        </w:rPr>
        <w:t>print</w:t>
      </w:r>
      <w:r w:rsidRPr="0003528C">
        <w:t>_</w:t>
      </w:r>
      <w:r w:rsidR="0003528C" w:rsidRPr="0003528C">
        <w:rPr>
          <w:lang w:val="en-US"/>
        </w:rPr>
        <w:t>row</w:t>
      </w:r>
      <w:r w:rsidRPr="0003528C">
        <w:t xml:space="preserve"> выводит поля с информацией на экран.</w:t>
      </w:r>
    </w:p>
    <w:p w:rsidR="009C5AB1" w:rsidRPr="0003528C" w:rsidRDefault="009C5AB1" w:rsidP="001B00FD"/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{Print </w:t>
      </w:r>
      <w:r w:rsidR="0003528C" w:rsidRPr="0003528C">
        <w:rPr>
          <w:lang w:val="en-US"/>
        </w:rPr>
        <w:t>one row</w:t>
      </w:r>
      <w:r w:rsidRPr="0003528C">
        <w:rPr>
          <w:lang w:val="en-US"/>
        </w:rPr>
        <w:t>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>procedure print_</w:t>
      </w:r>
      <w:r w:rsidR="002B750F" w:rsidRPr="0003528C">
        <w:rPr>
          <w:lang w:val="en-US"/>
        </w:rPr>
        <w:t>row</w:t>
      </w:r>
      <w:r w:rsidRPr="0003528C">
        <w:rPr>
          <w:lang w:val="en-US"/>
        </w:rPr>
        <w:t>(i:integer;work:a);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>var x:integer;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>begin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the number of string}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6375FA" w:rsidRPr="0003528C">
        <w:rPr>
          <w:lang w:val="en-US"/>
        </w:rPr>
        <w:t>group_code</w:t>
      </w:r>
      <w:r w:rsidR="006375FA" w:rsidRPr="0003528C">
        <w:rPr>
          <w:lang w:val="en-US"/>
        </w:rPr>
        <w:t xml:space="preserve"> </w:t>
      </w:r>
      <w:r w:rsidRPr="0003528C">
        <w:rPr>
          <w:lang w:val="en-US"/>
        </w:rPr>
        <w:t>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{Alignment </w:t>
      </w:r>
      <w:r w:rsidR="006375FA" w:rsidRPr="0003528C">
        <w:rPr>
          <w:lang w:val="en-US"/>
        </w:rPr>
        <w:t>group_code</w:t>
      </w:r>
      <w:r w:rsidR="006375FA" w:rsidRPr="0003528C">
        <w:rPr>
          <w:lang w:val="en-US"/>
        </w:rPr>
        <w:t xml:space="preserve"> </w:t>
      </w:r>
      <w:r w:rsidRPr="0003528C">
        <w:rPr>
          <w:lang w:val="en-US"/>
        </w:rPr>
        <w:t>}</w:t>
      </w:r>
    </w:p>
    <w:p w:rsidR="009C5AB1" w:rsidRPr="0003528C" w:rsidRDefault="006375FA" w:rsidP="00734218">
      <w:pPr>
        <w:pStyle w:val="ab"/>
        <w:rPr>
          <w:lang w:val="en-US"/>
        </w:rPr>
      </w:pPr>
      <w:r w:rsidRPr="0003528C">
        <w:rPr>
          <w:lang w:val="en-US"/>
        </w:rPr>
        <w:t xml:space="preserve">    if 12&gt;length(work^.value.group_code</w:t>
      </w:r>
      <w:r w:rsidR="009C5AB1" w:rsidRPr="0003528C">
        <w:rPr>
          <w:lang w:val="en-US"/>
        </w:rPr>
        <w:t>) then</w:t>
      </w:r>
    </w:p>
    <w:p w:rsidR="009C5AB1" w:rsidRPr="0003528C" w:rsidRDefault="006375FA" w:rsidP="00734218">
      <w:pPr>
        <w:pStyle w:val="ab"/>
        <w:rPr>
          <w:lang w:val="en-US"/>
        </w:rPr>
      </w:pPr>
      <w:r w:rsidRPr="0003528C">
        <w:rPr>
          <w:lang w:val="en-US"/>
        </w:rPr>
        <w:t xml:space="preserve">        for x:=1 to 12</w:t>
      </w:r>
      <w:r w:rsidR="009C5AB1" w:rsidRPr="0003528C">
        <w:rPr>
          <w:lang w:val="en-US"/>
        </w:rPr>
        <w:t>-length(work^.value.</w:t>
      </w:r>
      <w:r w:rsidRPr="0003528C">
        <w:rPr>
          <w:lang w:val="en-US"/>
        </w:rPr>
        <w:t xml:space="preserve"> </w:t>
      </w:r>
      <w:r w:rsidRPr="0003528C">
        <w:rPr>
          <w:lang w:val="en-US"/>
        </w:rPr>
        <w:t>group_code</w:t>
      </w:r>
      <w:r w:rsidR="009C5AB1" w:rsidRPr="0003528C">
        <w:rPr>
          <w:lang w:val="en-US"/>
        </w:rPr>
        <w:t>) do</w:t>
      </w:r>
    </w:p>
    <w:p w:rsidR="009C5AB1" w:rsidRPr="0003528C" w:rsidRDefault="009C5AB1" w:rsidP="00734218">
      <w:pPr>
        <w:pStyle w:val="ab"/>
        <w:rPr>
          <w:lang w:val="en-US"/>
        </w:rPr>
      </w:pPr>
      <w:r w:rsidRPr="0003528C">
        <w:rPr>
          <w:lang w:val="en-US"/>
        </w:rPr>
        <w:t xml:space="preserve">            {Alignment}</w:t>
      </w:r>
    </w:p>
    <w:p w:rsidR="009C5AB1" w:rsidRPr="0003528C" w:rsidRDefault="009C5AB1" w:rsidP="00734218">
      <w:pPr>
        <w:pStyle w:val="ab"/>
        <w:rPr>
          <w:lang w:val="en-US"/>
        </w:rPr>
      </w:pPr>
      <w:r w:rsidRPr="0003528C">
        <w:rPr>
          <w:lang w:val="en-US"/>
        </w:rPr>
        <w:lastRenderedPageBreak/>
        <w:t xml:space="preserve">        {endfor x}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{endif}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03528C" w:rsidRPr="0003528C">
        <w:rPr>
          <w:lang w:val="en-US"/>
        </w:rPr>
        <w:t>children_number</w:t>
      </w:r>
      <w:r w:rsidRPr="0003528C">
        <w:rPr>
          <w:lang w:val="en-US"/>
        </w:rPr>
        <w:t xml:space="preserve">}     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03528C" w:rsidRPr="0003528C">
        <w:rPr>
          <w:lang w:val="en-US"/>
        </w:rPr>
        <w:t>teacher_name</w:t>
      </w:r>
      <w:r w:rsidRPr="0003528C">
        <w:rPr>
          <w:lang w:val="en-US"/>
        </w:rPr>
        <w:t>}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{Print </w:t>
      </w:r>
      <w:r w:rsidR="0003528C" w:rsidRPr="0003528C">
        <w:rPr>
          <w:lang w:val="en-US"/>
        </w:rPr>
        <w:t>group_type</w:t>
      </w:r>
      <w:r w:rsidRPr="0003528C">
        <w:rPr>
          <w:lang w:val="en-US"/>
        </w:rPr>
        <w:t xml:space="preserve">}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case work^.value.</w:t>
      </w:r>
      <w:r w:rsidR="0003528C" w:rsidRPr="0003528C">
        <w:rPr>
          <w:lang w:val="en-US"/>
        </w:rPr>
        <w:t>group_type</w:t>
      </w:r>
      <w:r w:rsidRPr="0003528C">
        <w:rPr>
          <w:lang w:val="en-US"/>
        </w:rPr>
        <w:t xml:space="preserve"> of</w:t>
      </w:r>
    </w:p>
    <w:p w:rsidR="009C5AB1" w:rsidRPr="0003528C" w:rsidRDefault="0003528C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yaselnaya</w:t>
      </w:r>
      <w:r w:rsidR="009C5AB1" w:rsidRPr="0003528C">
        <w:rPr>
          <w:lang w:val="en-US"/>
        </w:rPr>
        <w:t xml:space="preserve">: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    {</w:t>
      </w:r>
      <w:r w:rsidR="0003528C" w:rsidRPr="0003528C">
        <w:rPr>
          <w:lang w:val="en-US"/>
        </w:rPr>
        <w:t xml:space="preserve"> </w:t>
      </w:r>
      <w:r w:rsidR="0003528C" w:rsidRPr="0003528C">
        <w:rPr>
          <w:lang w:val="en-US"/>
        </w:rPr>
        <w:t>yaselnaya</w:t>
      </w:r>
      <w:r w:rsidR="0003528C" w:rsidRPr="0003528C">
        <w:rPr>
          <w:lang w:val="en-US"/>
        </w:rPr>
        <w:t xml:space="preserve"> </w:t>
      </w:r>
      <w:r w:rsidRPr="0003528C">
        <w:rPr>
          <w:lang w:val="en-US"/>
        </w:rPr>
        <w:t>}</w:t>
      </w:r>
      <w:r w:rsidR="0003528C">
        <w:rPr>
          <w:lang w:val="en-US"/>
        </w:rPr>
        <w:t>;</w:t>
      </w:r>
    </w:p>
    <w:p w:rsidR="009C5AB1" w:rsidRPr="0003528C" w:rsidRDefault="0003528C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mladshaya</w:t>
      </w:r>
      <w:r w:rsidR="009C5AB1" w:rsidRPr="0003528C">
        <w:rPr>
          <w:lang w:val="en-US"/>
        </w:rPr>
        <w:t xml:space="preserve">: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    {</w:t>
      </w:r>
      <w:r w:rsidR="0003528C" w:rsidRPr="0003528C">
        <w:rPr>
          <w:lang w:val="en-US"/>
        </w:rPr>
        <w:t xml:space="preserve"> </w:t>
      </w:r>
      <w:r w:rsidR="0003528C" w:rsidRPr="0003528C">
        <w:rPr>
          <w:lang w:val="en-US"/>
        </w:rPr>
        <w:t>mladshaya</w:t>
      </w:r>
      <w:r w:rsidR="0003528C" w:rsidRPr="0003528C">
        <w:rPr>
          <w:lang w:val="en-US"/>
        </w:rPr>
        <w:t xml:space="preserve"> </w:t>
      </w:r>
      <w:r w:rsidRPr="0003528C">
        <w:rPr>
          <w:lang w:val="en-US"/>
        </w:rPr>
        <w:t>}</w:t>
      </w:r>
      <w:r w:rsidR="0003528C">
        <w:rPr>
          <w:lang w:val="en-US"/>
        </w:rPr>
        <w:t>;</w:t>
      </w:r>
    </w:p>
    <w:p w:rsidR="009C5AB1" w:rsidRPr="0003528C" w:rsidRDefault="0003528C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srednaya</w:t>
      </w:r>
      <w:r w:rsidR="009C5AB1" w:rsidRPr="0003528C">
        <w:rPr>
          <w:lang w:val="en-US"/>
        </w:rPr>
        <w:t xml:space="preserve">: </w:t>
      </w: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rPr>
          <w:lang w:val="en-US"/>
        </w:rPr>
        <w:t xml:space="preserve">            </w:t>
      </w:r>
      <w:r w:rsidRPr="0003528C">
        <w:t>{</w:t>
      </w:r>
      <w:r w:rsidR="0003528C" w:rsidRPr="0003528C">
        <w:rPr>
          <w:lang w:val="en-US"/>
        </w:rPr>
        <w:t xml:space="preserve"> </w:t>
      </w:r>
      <w:r w:rsidR="0003528C" w:rsidRPr="0003528C">
        <w:rPr>
          <w:lang w:val="en-US"/>
        </w:rPr>
        <w:t>srednaya</w:t>
      </w:r>
      <w:r w:rsidR="0003528C" w:rsidRPr="0003528C">
        <w:t xml:space="preserve"> </w:t>
      </w:r>
      <w:r w:rsidRPr="0003528C">
        <w:t>}</w:t>
      </w:r>
      <w:r w:rsidR="0003528C">
        <w:rPr>
          <w:lang w:val="en-US"/>
        </w:rPr>
        <w:t>;</w:t>
      </w:r>
    </w:p>
    <w:p w:rsidR="0003528C" w:rsidRPr="0003528C" w:rsidRDefault="0003528C" w:rsidP="0003528C">
      <w:pPr>
        <w:pStyle w:val="ab"/>
        <w:rPr>
          <w:lang w:val="en-US"/>
        </w:rPr>
      </w:pPr>
      <w:r w:rsidRPr="0003528C">
        <w:rPr>
          <w:lang w:val="en-US"/>
        </w:rPr>
        <w:t xml:space="preserve">        starshaya</w:t>
      </w:r>
      <w:r w:rsidRPr="0003528C">
        <w:rPr>
          <w:lang w:val="en-US"/>
        </w:rPr>
        <w:t xml:space="preserve">: </w:t>
      </w:r>
    </w:p>
    <w:p w:rsidR="0003528C" w:rsidRPr="0003528C" w:rsidRDefault="0003528C" w:rsidP="0003528C">
      <w:pPr>
        <w:pStyle w:val="ab"/>
        <w:rPr>
          <w:lang w:val="en-US"/>
        </w:rPr>
      </w:pPr>
      <w:r w:rsidRPr="0003528C">
        <w:rPr>
          <w:lang w:val="en-US"/>
        </w:rPr>
        <w:t xml:space="preserve">            </w:t>
      </w:r>
      <w:r w:rsidRPr="0003528C">
        <w:t>{</w:t>
      </w:r>
      <w:r w:rsidRPr="0003528C">
        <w:rPr>
          <w:lang w:val="en-US"/>
        </w:rPr>
        <w:t xml:space="preserve"> starshaya</w:t>
      </w:r>
      <w:r w:rsidRPr="0003528C">
        <w:t xml:space="preserve"> </w:t>
      </w:r>
      <w:r w:rsidRPr="0003528C">
        <w:t>}</w:t>
      </w:r>
      <w:r>
        <w:rPr>
          <w:lang w:val="en-US"/>
        </w:rPr>
        <w:t>;</w:t>
      </w:r>
    </w:p>
    <w:p w:rsidR="0003528C" w:rsidRPr="0003528C" w:rsidRDefault="0003528C" w:rsidP="00DF1DC1">
      <w:pPr>
        <w:pStyle w:val="ab"/>
      </w:pPr>
    </w:p>
    <w:p w:rsidR="009C5AB1" w:rsidRPr="0003528C" w:rsidRDefault="009C5AB1" w:rsidP="00DF1DC1">
      <w:pPr>
        <w:pStyle w:val="ab"/>
        <w:rPr>
          <w:lang w:val="en-US"/>
        </w:rPr>
      </w:pPr>
      <w:r w:rsidRPr="0003528C">
        <w:t xml:space="preserve">    end;</w:t>
      </w:r>
    </w:p>
    <w:p w:rsidR="009C5AB1" w:rsidRPr="0003528C" w:rsidRDefault="009C5AB1" w:rsidP="00DF1DC1">
      <w:pPr>
        <w:pStyle w:val="ab"/>
      </w:pPr>
      <w:r w:rsidRPr="0003528C">
        <w:t>end;</w:t>
      </w:r>
    </w:p>
    <w:p w:rsidR="009C5AB1" w:rsidRPr="0094513D" w:rsidRDefault="009C5AB1" w:rsidP="001B00FD">
      <w:pPr>
        <w:pStyle w:val="ab"/>
        <w:rPr>
          <w:color w:val="FF0000"/>
        </w:rPr>
      </w:pPr>
    </w:p>
    <w:p w:rsidR="009C5AB1" w:rsidRPr="008C7699" w:rsidRDefault="009C5AB1" w:rsidP="001B00FD">
      <w:pPr>
        <w:pStyle w:val="3"/>
        <w:numPr>
          <w:ilvl w:val="2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8C7699">
        <w:rPr>
          <w:rFonts w:ascii="Times New Roman" w:hAnsi="Times New Roman"/>
          <w:b w:val="0"/>
          <w:sz w:val="28"/>
          <w:szCs w:val="28"/>
        </w:rPr>
        <w:t>Процедура print_body</w:t>
      </w:r>
    </w:p>
    <w:p w:rsidR="009C5AB1" w:rsidRPr="008C7699" w:rsidRDefault="009C5AB1" w:rsidP="00573BB8">
      <w:r w:rsidRPr="008C7699">
        <w:t>Процедура print_</w:t>
      </w:r>
      <w:r w:rsidRPr="008C7699">
        <w:rPr>
          <w:lang w:val="en-US"/>
        </w:rPr>
        <w:t>body</w:t>
      </w:r>
      <w:r w:rsidRPr="008C7699">
        <w:t xml:space="preserve"> поэкранно выводит данные МД по 20 элементов. Начиная с указателя work. После завершения процедуры она возвращает ин-декс текущего элемента i в вызывающую программу.</w:t>
      </w:r>
    </w:p>
    <w:p w:rsidR="009C5AB1" w:rsidRPr="008C7699" w:rsidRDefault="009C5AB1" w:rsidP="001B00FD">
      <w:pPr>
        <w:pStyle w:val="ab"/>
      </w:pP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{Print </w:t>
      </w:r>
      <w:r w:rsidR="00050B40" w:rsidRPr="008C7699">
        <w:rPr>
          <w:lang w:val="en-US"/>
        </w:rPr>
        <w:t>body</w:t>
      </w:r>
      <w:r w:rsidRPr="008C7699">
        <w:rPr>
          <w:lang w:val="en-US"/>
        </w:rPr>
        <w:t>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>procedure print_body(work:a; var i:integer);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>begin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clrscr;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{Print Head}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print_head;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i:=0; 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{Print body}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repeat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i:= i + 1;</w:t>
      </w:r>
    </w:p>
    <w:p w:rsidR="009C5AB1" w:rsidRPr="008C7699" w:rsidRDefault="003B72F9" w:rsidP="00573BB8">
      <w:pPr>
        <w:pStyle w:val="ab"/>
        <w:rPr>
          <w:lang w:val="en-US"/>
        </w:rPr>
      </w:pPr>
      <w:r>
        <w:rPr>
          <w:lang w:val="en-US"/>
        </w:rPr>
        <w:t xml:space="preserve">        if I mod </w:t>
      </w:r>
      <w:r w:rsidR="009C5AB1" w:rsidRPr="008C7699">
        <w:rPr>
          <w:lang w:val="en-US"/>
        </w:rPr>
        <w:t>20</w:t>
      </w:r>
      <w:r>
        <w:rPr>
          <w:lang w:val="en-US"/>
        </w:rPr>
        <w:t xml:space="preserve"> = 0</w:t>
      </w:r>
      <w:r w:rsidR="009C5AB1" w:rsidRPr="008C7699">
        <w:rPr>
          <w:lang w:val="en-US"/>
        </w:rPr>
        <w:t xml:space="preserve"> then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begin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print_value_work(i,work);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print_bot;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work:=work^.next;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print_head;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    continue;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    end;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{Print punkt with number i}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print_value_work(i,work);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{move to the next item}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    work:=work^.next;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until work=nil;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{Print bot} </w:t>
      </w:r>
    </w:p>
    <w:p w:rsidR="009C5AB1" w:rsidRPr="008C7699" w:rsidRDefault="009C5AB1" w:rsidP="00573BB8">
      <w:pPr>
        <w:pStyle w:val="ab"/>
        <w:rPr>
          <w:lang w:val="en-US"/>
        </w:rPr>
      </w:pPr>
      <w:r w:rsidRPr="008C7699">
        <w:rPr>
          <w:lang w:val="en-US"/>
        </w:rPr>
        <w:t xml:space="preserve">    print_bot;</w:t>
      </w:r>
    </w:p>
    <w:p w:rsidR="009C5AB1" w:rsidRPr="008C7699" w:rsidRDefault="009C5AB1" w:rsidP="001B00FD">
      <w:pPr>
        <w:pStyle w:val="ab"/>
        <w:rPr>
          <w:lang w:val="en-US"/>
        </w:rPr>
      </w:pPr>
      <w:r w:rsidRPr="008C7699">
        <w:rPr>
          <w:lang w:val="en-US"/>
        </w:rPr>
        <w:t>end;</w:t>
      </w:r>
    </w:p>
    <w:p w:rsidR="009C5AB1" w:rsidRPr="00E35C51" w:rsidRDefault="009C5AB1" w:rsidP="008143CE">
      <w:pPr>
        <w:pStyle w:val="1"/>
        <w:numPr>
          <w:ilvl w:val="0"/>
          <w:numId w:val="7"/>
        </w:numPr>
        <w:rPr>
          <w:sz w:val="32"/>
        </w:rPr>
      </w:pPr>
      <w:bookmarkStart w:id="22" w:name="_Toc71771028"/>
      <w:r w:rsidRPr="00E35C51">
        <w:rPr>
          <w:sz w:val="32"/>
        </w:rPr>
        <w:lastRenderedPageBreak/>
        <w:t>Проверка работы на контрольном примере</w:t>
      </w:r>
      <w:bookmarkEnd w:id="22"/>
    </w:p>
    <w:p w:rsidR="009C5AB1" w:rsidRPr="008143CE" w:rsidRDefault="009C5AB1" w:rsidP="0012475F">
      <w:pPr>
        <w:pStyle w:val="2"/>
        <w:numPr>
          <w:ilvl w:val="1"/>
          <w:numId w:val="7"/>
        </w:numPr>
      </w:pPr>
      <w:bookmarkStart w:id="23" w:name="_Toc293140477"/>
      <w:bookmarkStart w:id="24" w:name="_Toc7396809"/>
      <w:bookmarkStart w:id="25" w:name="_Toc71771029"/>
      <w:r w:rsidRPr="008143CE">
        <w:t>Запуск главной программы</w:t>
      </w:r>
      <w:bookmarkEnd w:id="23"/>
      <w:bookmarkEnd w:id="24"/>
      <w:r>
        <w:t xml:space="preserve"> </w:t>
      </w:r>
      <w:r w:rsidR="00EB4F33" w:rsidRPr="00EB4F33">
        <w:rPr>
          <w:lang w:val="en-US"/>
        </w:rPr>
        <w:t>main</w:t>
      </w:r>
      <w:bookmarkEnd w:id="25"/>
    </w:p>
    <w:p w:rsidR="009C5AB1" w:rsidRDefault="009C5AB1" w:rsidP="0012475F">
      <w:r>
        <w:t xml:space="preserve">После запуска программа загружает в память данные из двух файлов </w:t>
      </w:r>
      <w:r w:rsidRPr="00EB4F33">
        <w:rPr>
          <w:lang w:val="en-US"/>
        </w:rPr>
        <w:t>m</w:t>
      </w:r>
      <w:r w:rsidRPr="00EB4F33">
        <w:t>1.</w:t>
      </w:r>
      <w:r w:rsidRPr="00EB4F33">
        <w:rPr>
          <w:lang w:val="en-US"/>
        </w:rPr>
        <w:t>txt</w:t>
      </w:r>
      <w:r w:rsidRPr="00EB4F33">
        <w:t xml:space="preserve"> и </w:t>
      </w:r>
      <w:r w:rsidRPr="00EB4F33">
        <w:rPr>
          <w:lang w:val="en-US"/>
        </w:rPr>
        <w:t>m</w:t>
      </w:r>
      <w:r w:rsidRPr="00EB4F33">
        <w:t>2.</w:t>
      </w:r>
      <w:r w:rsidRPr="00EB4F33">
        <w:rPr>
          <w:lang w:val="en-US"/>
        </w:rPr>
        <w:t>txt</w:t>
      </w:r>
      <w:r w:rsidRPr="00EB4F33">
        <w:t xml:space="preserve"> с помощью процедуры </w:t>
      </w:r>
      <w:r w:rsidRPr="00EB4F33">
        <w:rPr>
          <w:lang w:val="en-US"/>
        </w:rPr>
        <w:t>load</w:t>
      </w:r>
      <w:r w:rsidRPr="00EB4F33">
        <w:t>_</w:t>
      </w:r>
      <w:r w:rsidR="00EB4F33">
        <w:rPr>
          <w:lang w:val="en-US"/>
        </w:rPr>
        <w:t>md</w:t>
      </w:r>
      <w:r w:rsidR="000616D7">
        <w:rPr>
          <w:lang w:val="en-US"/>
        </w:rPr>
        <w:t>s</w:t>
      </w:r>
      <w:r w:rsidRPr="00EB4F33">
        <w:t xml:space="preserve"> и</w:t>
      </w:r>
      <w:r>
        <w:t xml:space="preserve"> ждёт ввода любого символа (рисунок 1).</w:t>
      </w:r>
    </w:p>
    <w:p w:rsidR="009C5AB1" w:rsidRPr="003F3E1B" w:rsidRDefault="00AF670B" w:rsidP="0012475F">
      <w:pPr>
        <w:pStyle w:val="a5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93pt" fillcolor="red">
            <v:imagedata r:id="rId13" o:title=""/>
          </v:shape>
        </w:pict>
      </w:r>
    </w:p>
    <w:p w:rsidR="009C5AB1" w:rsidRPr="00CC2917" w:rsidRDefault="009C5AB1" w:rsidP="0012475F">
      <w:pPr>
        <w:pStyle w:val="a6"/>
      </w:pPr>
      <w:r w:rsidRPr="00CC2917">
        <w:t>Рисунок 1 – Окно программы после запуска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26" w:name="_Toc7396810"/>
      <w:bookmarkStart w:id="27" w:name="_Toc71771030"/>
      <w:r>
        <w:t xml:space="preserve">Описание работы </w:t>
      </w:r>
      <w:r w:rsidRPr="008143CE">
        <w:t>процедуры</w:t>
      </w:r>
      <w:r>
        <w:t xml:space="preserve"> </w:t>
      </w:r>
      <w:r>
        <w:rPr>
          <w:snapToGrid w:val="0"/>
        </w:rPr>
        <w:t>добавление новых элементов в конец МД</w:t>
      </w:r>
      <w:bookmarkEnd w:id="26"/>
      <w:bookmarkEnd w:id="27"/>
    </w:p>
    <w:p w:rsidR="009C5AB1" w:rsidRDefault="009C5AB1" w:rsidP="0012475F">
      <w:pPr>
        <w:widowControl w:val="0"/>
      </w:pPr>
      <w:r>
        <w:t>Для того чтобы создать добавить новый элемент в конец текущего набора данных нужно выбрать в меню «</w:t>
      </w:r>
      <w:r>
        <w:rPr>
          <w:lang w:val="en-US"/>
        </w:rPr>
        <w:t>Add</w:t>
      </w:r>
      <w:r w:rsidR="0018692E">
        <w:rPr>
          <w:lang w:val="en-US"/>
        </w:rPr>
        <w:t xml:space="preserve"> new element</w:t>
      </w:r>
      <w:r>
        <w:t xml:space="preserve">». После нажатия клавиши </w:t>
      </w:r>
      <w:r>
        <w:rPr>
          <w:lang w:val="en-US"/>
        </w:rPr>
        <w:t>Enter</w:t>
      </w:r>
      <w:r>
        <w:t>, программа запросит ввод данных для нового элемента. Затем требуется нажать любую клавишу (рисунок 2). Затем выводится измененные данные текущего МД в виде таблицы (рисунок 3).</w:t>
      </w:r>
    </w:p>
    <w:p w:rsidR="009C5AB1" w:rsidRDefault="0018692E" w:rsidP="0012475F">
      <w:pPr>
        <w:pStyle w:val="a5"/>
      </w:pPr>
      <w:r w:rsidRPr="00FE0F58">
        <w:rPr>
          <w:noProof/>
        </w:rPr>
        <w:pict>
          <v:shape id="_x0000_i1044" type="#_x0000_t75" style="width:338.4pt;height:210.6pt;visibility:visible;mso-wrap-style:square">
            <v:imagedata r:id="rId14" o:title=""/>
          </v:shape>
        </w:pict>
      </w:r>
    </w:p>
    <w:p w:rsidR="009C5AB1" w:rsidRPr="00CC2917" w:rsidRDefault="009C5AB1" w:rsidP="0012475F">
      <w:pPr>
        <w:pStyle w:val="a6"/>
      </w:pPr>
      <w:r w:rsidRPr="00CC2917">
        <w:t>Рисунок 2</w:t>
      </w:r>
      <w:r>
        <w:t xml:space="preserve"> </w:t>
      </w:r>
      <w:r w:rsidRPr="00CC2917">
        <w:t>– Ввод информации</w:t>
      </w:r>
    </w:p>
    <w:p w:rsidR="009C5AB1" w:rsidRDefault="0018692E" w:rsidP="0012475F">
      <w:pPr>
        <w:pStyle w:val="a5"/>
      </w:pPr>
      <w:r w:rsidRPr="00FE0F58">
        <w:rPr>
          <w:noProof/>
        </w:rPr>
        <w:lastRenderedPageBreak/>
        <w:pict>
          <v:shape id="_x0000_i1046" type="#_x0000_t75" style="width:445.8pt;height:136.2pt;visibility:visible;mso-wrap-style:square">
            <v:imagedata r:id="rId15" o:title=""/>
          </v:shape>
        </w:pict>
      </w:r>
    </w:p>
    <w:p w:rsidR="009C5AB1" w:rsidRDefault="009C5AB1" w:rsidP="0012475F">
      <w:pPr>
        <w:pStyle w:val="a6"/>
      </w:pPr>
      <w:r>
        <w:t>Рисунок 3 – Таблица с данными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28" w:name="_Toc7396811"/>
      <w:bookmarkStart w:id="29" w:name="_Toc71771031"/>
      <w:r w:rsidRPr="00C66ACE">
        <w:t xml:space="preserve">Описание </w:t>
      </w:r>
      <w:r>
        <w:t xml:space="preserve">работы процедуры </w:t>
      </w:r>
      <w:r w:rsidRPr="008143CE">
        <w:t>вывода</w:t>
      </w:r>
      <w:r>
        <w:t xml:space="preserve"> МД на экран</w:t>
      </w:r>
      <w:bookmarkEnd w:id="28"/>
      <w:bookmarkEnd w:id="29"/>
    </w:p>
    <w:p w:rsidR="009C5AB1" w:rsidRPr="0012475F" w:rsidRDefault="009C5AB1" w:rsidP="0012475F">
      <w:pPr>
        <w:widowControl w:val="0"/>
      </w:pPr>
      <w:r>
        <w:t xml:space="preserve">Для вывода таблицы с данными списка нужно выбрать пункт меню </w:t>
      </w:r>
      <w:r w:rsidRPr="0012475F">
        <w:t>«</w:t>
      </w:r>
      <w:r>
        <w:rPr>
          <w:lang w:val="en-US"/>
        </w:rPr>
        <w:t>Print</w:t>
      </w:r>
      <w:r w:rsidR="0018692E">
        <w:rPr>
          <w:lang w:val="en-US"/>
        </w:rPr>
        <w:t xml:space="preserve"> current</w:t>
      </w:r>
      <w:r w:rsidRPr="0012475F">
        <w:t xml:space="preserve"> </w:t>
      </w:r>
      <w:r>
        <w:rPr>
          <w:lang w:val="en-US"/>
        </w:rPr>
        <w:t>md</w:t>
      </w:r>
      <w:r w:rsidRPr="0012475F">
        <w:t>».</w:t>
      </w:r>
    </w:p>
    <w:p w:rsidR="009C5AB1" w:rsidRDefault="009C5AB1" w:rsidP="0012475F">
      <w:pPr>
        <w:widowControl w:val="0"/>
      </w:pPr>
      <w:r>
        <w:t>После этого на экран выводится таблица с данными (рисунок 4).</w:t>
      </w:r>
    </w:p>
    <w:p w:rsidR="009C5AB1" w:rsidRDefault="0018692E" w:rsidP="0012475F">
      <w:pPr>
        <w:pStyle w:val="a5"/>
      </w:pPr>
      <w:r w:rsidRPr="00FE0F58">
        <w:rPr>
          <w:noProof/>
        </w:rPr>
        <w:pict>
          <v:shape id="Рисунок 1" o:spid="_x0000_i1041" type="#_x0000_t75" style="width:400.2pt;height:278.4pt;visibility:visible;mso-wrap-style:square">
            <v:imagedata r:id="rId16" o:title=""/>
          </v:shape>
        </w:pict>
      </w:r>
    </w:p>
    <w:p w:rsidR="009C5AB1" w:rsidRPr="00C66ACE" w:rsidRDefault="009C5AB1" w:rsidP="0012475F">
      <w:pPr>
        <w:pStyle w:val="a6"/>
      </w:pPr>
      <w:r>
        <w:t>Рисунок 4</w:t>
      </w:r>
      <w:r w:rsidRPr="00C66ACE">
        <w:t xml:space="preserve"> – Вывод таблицы с данными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30" w:name="_Toc7396812"/>
      <w:bookmarkStart w:id="31" w:name="_Toc71771032"/>
      <w:r w:rsidRPr="004015A3">
        <w:t xml:space="preserve">Описание работы процедуры перехода к </w:t>
      </w:r>
      <w:r w:rsidRPr="008143CE">
        <w:t>другому</w:t>
      </w:r>
      <w:r w:rsidRPr="004015A3">
        <w:t xml:space="preserve"> МД</w:t>
      </w:r>
      <w:bookmarkEnd w:id="30"/>
      <w:bookmarkEnd w:id="31"/>
    </w:p>
    <w:p w:rsidR="009C5AB1" w:rsidRDefault="009C5AB1" w:rsidP="0012475F">
      <w:pPr>
        <w:widowControl w:val="0"/>
      </w:pPr>
      <w:r>
        <w:t xml:space="preserve">Для перехода к другому МД следует выбрать пункт меню </w:t>
      </w:r>
      <w:r w:rsidRPr="0012475F">
        <w:t>«</w:t>
      </w:r>
      <w:r>
        <w:rPr>
          <w:lang w:val="en-US"/>
        </w:rPr>
        <w:t>Swap</w:t>
      </w:r>
      <w:r w:rsidRPr="0012475F">
        <w:t xml:space="preserve"> </w:t>
      </w:r>
      <w:r w:rsidRPr="00E06546">
        <w:rPr>
          <w:lang w:val="en-US"/>
        </w:rPr>
        <w:t>MD</w:t>
      </w:r>
      <w:r w:rsidRPr="0012475F">
        <w:t xml:space="preserve">» </w:t>
      </w:r>
      <w:r>
        <w:t>и</w:t>
      </w:r>
      <w:r w:rsidRPr="0012475F">
        <w:t xml:space="preserve"> </w:t>
      </w:r>
      <w:r>
        <w:t>нажать</w:t>
      </w:r>
      <w:r w:rsidRPr="0012475F">
        <w:t xml:space="preserve"> </w:t>
      </w:r>
      <w:r>
        <w:rPr>
          <w:lang w:val="en-US"/>
        </w:rPr>
        <w:t>Enter</w:t>
      </w:r>
      <w:r>
        <w:t>, после чего текущий МД смениться на второй. Проверить это можно с помощью 2-го пункта меню (рисунок 5).</w:t>
      </w:r>
    </w:p>
    <w:p w:rsidR="009C5AB1" w:rsidRDefault="0018692E" w:rsidP="0012475F">
      <w:pPr>
        <w:pStyle w:val="a5"/>
        <w:rPr>
          <w:noProof/>
          <w:lang w:val="en-US"/>
        </w:rPr>
      </w:pPr>
      <w:r w:rsidRPr="00FE0F58">
        <w:rPr>
          <w:noProof/>
        </w:rPr>
        <w:lastRenderedPageBreak/>
        <w:pict>
          <v:shape id="_x0000_i1049" type="#_x0000_t75" style="width:403.8pt;height:231.6pt;visibility:visible;mso-wrap-style:square">
            <v:imagedata r:id="rId17" o:title=""/>
          </v:shape>
        </w:pict>
      </w:r>
    </w:p>
    <w:p w:rsidR="009C5AB1" w:rsidRPr="009571C2" w:rsidRDefault="009C5AB1" w:rsidP="0012475F">
      <w:pPr>
        <w:pStyle w:val="a6"/>
        <w:rPr>
          <w:rStyle w:val="af1"/>
          <w:color w:val="auto"/>
          <w:u w:val="none"/>
        </w:rPr>
      </w:pPr>
      <w:r>
        <w:rPr>
          <w:rStyle w:val="af1"/>
          <w:color w:val="auto"/>
          <w:u w:val="none"/>
        </w:rPr>
        <w:t>Рисунок 5</w:t>
      </w:r>
      <w:r w:rsidRPr="009571C2">
        <w:rPr>
          <w:rStyle w:val="af1"/>
          <w:color w:val="auto"/>
          <w:u w:val="none"/>
        </w:rPr>
        <w:t xml:space="preserve"> – Переход к работе с другим МД</w:t>
      </w:r>
    </w:p>
    <w:p w:rsidR="009C5AB1" w:rsidRDefault="009C5AB1" w:rsidP="0012475F">
      <w:pPr>
        <w:pStyle w:val="2"/>
        <w:numPr>
          <w:ilvl w:val="1"/>
          <w:numId w:val="7"/>
        </w:numPr>
      </w:pPr>
      <w:bookmarkStart w:id="32" w:name="_Toc7396813"/>
      <w:bookmarkStart w:id="33" w:name="_Toc71771033"/>
      <w:r>
        <w:t>Описание работы процедуры</w:t>
      </w:r>
      <w:r w:rsidRPr="002B0A94">
        <w:t xml:space="preserve"> </w:t>
      </w:r>
      <w:r w:rsidRPr="008143CE">
        <w:t>поиска</w:t>
      </w:r>
      <w:r w:rsidRPr="002B0A94">
        <w:t xml:space="preserve"> элемента по </w:t>
      </w:r>
      <w:r>
        <w:t>индексу</w:t>
      </w:r>
      <w:bookmarkEnd w:id="32"/>
      <w:bookmarkEnd w:id="33"/>
    </w:p>
    <w:p w:rsidR="009C5AB1" w:rsidRDefault="009C5AB1" w:rsidP="0012475F">
      <w:pPr>
        <w:widowControl w:val="0"/>
      </w:pPr>
      <w:r>
        <w:t>Для поиска элемента по его индексу</w:t>
      </w:r>
      <w:r w:rsidRPr="004D6A83">
        <w:t xml:space="preserve"> нужно выбрать пункт меню</w:t>
      </w:r>
      <w:r>
        <w:t xml:space="preserve"> </w:t>
      </w:r>
      <w:r w:rsidRPr="004D6A83">
        <w:t>«</w:t>
      </w:r>
      <w:r w:rsidR="0018692E">
        <w:rPr>
          <w:lang w:val="en-US"/>
        </w:rPr>
        <w:t>Find</w:t>
      </w:r>
      <w:r w:rsidRPr="004D6A83">
        <w:t xml:space="preserve"> </w:t>
      </w:r>
      <w:r>
        <w:rPr>
          <w:lang w:val="en-US"/>
        </w:rPr>
        <w:t>element</w:t>
      </w:r>
      <w:r w:rsidRPr="004D6A83">
        <w:t xml:space="preserve">». Далее </w:t>
      </w:r>
      <w:r>
        <w:t xml:space="preserve">требуется ввести нужный индекс. И затем выводится найденный элемент (рисунок 6). </w:t>
      </w:r>
    </w:p>
    <w:p w:rsidR="009C5AB1" w:rsidRDefault="009C5AB1" w:rsidP="0012475F">
      <w:pPr>
        <w:widowControl w:val="0"/>
        <w:jc w:val="right"/>
        <w:rPr>
          <w:noProof/>
        </w:rPr>
      </w:pPr>
    </w:p>
    <w:p w:rsidR="009C5AB1" w:rsidRDefault="0018692E" w:rsidP="0012475F">
      <w:pPr>
        <w:pStyle w:val="a5"/>
        <w:rPr>
          <w:noProof/>
        </w:rPr>
      </w:pPr>
      <w:r w:rsidRPr="00FE0F58">
        <w:rPr>
          <w:noProof/>
        </w:rPr>
        <w:pict>
          <v:shape id="_x0000_i1052" type="#_x0000_t75" style="width:448.8pt;height:91.2pt;visibility:visible;mso-wrap-style:square">
            <v:imagedata r:id="rId18" o:title=""/>
          </v:shape>
        </w:pict>
      </w:r>
    </w:p>
    <w:p w:rsidR="009C5AB1" w:rsidRPr="00CC2917" w:rsidRDefault="009C5AB1" w:rsidP="0012475F">
      <w:pPr>
        <w:pStyle w:val="a6"/>
      </w:pPr>
      <w:r>
        <w:t>Рисунок 6</w:t>
      </w:r>
      <w:r w:rsidRPr="00CC2917">
        <w:t xml:space="preserve"> – Поисковый запрос</w:t>
      </w:r>
    </w:p>
    <w:p w:rsidR="009C5AB1" w:rsidRPr="008143CE" w:rsidRDefault="009C5AB1" w:rsidP="0012475F">
      <w:pPr>
        <w:pStyle w:val="2"/>
        <w:numPr>
          <w:ilvl w:val="1"/>
          <w:numId w:val="7"/>
        </w:numPr>
      </w:pPr>
      <w:bookmarkStart w:id="34" w:name="_Toc419114133"/>
      <w:bookmarkStart w:id="35" w:name="_Toc7396814"/>
      <w:bookmarkStart w:id="36" w:name="_Toc71771034"/>
      <w:r w:rsidRPr="008143CE">
        <w:t xml:space="preserve">Описание работы процедуры </w:t>
      </w:r>
      <w:bookmarkEnd w:id="34"/>
      <w:r>
        <w:rPr>
          <w:snapToGrid w:val="0"/>
        </w:rPr>
        <w:t>сохранения заданного  элемента во втором МД</w:t>
      </w:r>
      <w:bookmarkEnd w:id="35"/>
      <w:bookmarkEnd w:id="36"/>
    </w:p>
    <w:p w:rsidR="009C5AB1" w:rsidRPr="00696895" w:rsidRDefault="009C5AB1" w:rsidP="0012475F">
      <w:pPr>
        <w:widowControl w:val="0"/>
      </w:pPr>
      <w:r>
        <w:t>Для сохранения заданного элемента во втором МД нужно выбрать пункт меню «</w:t>
      </w:r>
      <w:r w:rsidR="0018692E" w:rsidRPr="0018692E">
        <w:rPr>
          <w:lang w:val="en-US"/>
        </w:rPr>
        <w:t>Save specified element to the second md</w:t>
      </w:r>
      <w:r>
        <w:t>»(рисунок 7). После выбора (рисунок 8) произойдёт копирование выбранного вами элемента во второй</w:t>
      </w:r>
      <w:r w:rsidRPr="009C4EAE">
        <w:t xml:space="preserve"> МД</w:t>
      </w:r>
      <w:r>
        <w:t xml:space="preserve"> (рисунок 9).</w:t>
      </w:r>
    </w:p>
    <w:p w:rsidR="009C5AB1" w:rsidRDefault="0018692E" w:rsidP="0012475F">
      <w:pPr>
        <w:pStyle w:val="a5"/>
      </w:pPr>
      <w:r w:rsidRPr="00FE0F58">
        <w:rPr>
          <w:noProof/>
        </w:rPr>
        <w:lastRenderedPageBreak/>
        <w:pict>
          <v:shape id="_x0000_i1055" type="#_x0000_t75" style="width:442.2pt;height:171pt;visibility:visible;mso-wrap-style:square">
            <v:imagedata r:id="rId19" o:title=""/>
          </v:shape>
        </w:pict>
      </w:r>
    </w:p>
    <w:p w:rsidR="009C5AB1" w:rsidRDefault="009C5AB1" w:rsidP="0012475F">
      <w:pPr>
        <w:pStyle w:val="a6"/>
      </w:pPr>
      <w:r>
        <w:t>Рисунок 7 – Выбор пункта и обзор текущего элемента</w:t>
      </w:r>
    </w:p>
    <w:p w:rsidR="009C5AB1" w:rsidRDefault="0018692E" w:rsidP="00522521">
      <w:pPr>
        <w:pStyle w:val="a5"/>
      </w:pPr>
      <w:r w:rsidRPr="00FE0F58">
        <w:rPr>
          <w:noProof/>
        </w:rPr>
        <w:pict>
          <v:shape id="_x0000_i1058" type="#_x0000_t75" style="width:207pt;height:51pt;visibility:visible;mso-wrap-style:square">
            <v:imagedata r:id="rId20" o:title=""/>
          </v:shape>
        </w:pict>
      </w:r>
    </w:p>
    <w:p w:rsidR="009C5AB1" w:rsidRPr="00522521" w:rsidRDefault="009C5AB1" w:rsidP="00522521">
      <w:pPr>
        <w:pStyle w:val="a6"/>
      </w:pPr>
      <w:r>
        <w:t>Рисунок 8 – Выполнение запроса</w:t>
      </w:r>
    </w:p>
    <w:p w:rsidR="009C5AB1" w:rsidRDefault="0018692E" w:rsidP="0012475F">
      <w:pPr>
        <w:pStyle w:val="a5"/>
      </w:pPr>
      <w:r w:rsidRPr="00FE0F58">
        <w:rPr>
          <w:noProof/>
        </w:rPr>
        <w:pict>
          <v:shape id="_x0000_i1060" type="#_x0000_t75" style="width:476.4pt;height:160.2pt;visibility:visible;mso-wrap-style:square">
            <v:imagedata r:id="rId21" o:title=""/>
          </v:shape>
        </w:pict>
      </w:r>
    </w:p>
    <w:p w:rsidR="009C5AB1" w:rsidRPr="00B551F3" w:rsidRDefault="009C5AB1" w:rsidP="0012475F">
      <w:pPr>
        <w:pStyle w:val="a6"/>
      </w:pPr>
      <w:r>
        <w:t>Рисунок 9</w:t>
      </w:r>
      <w:r w:rsidRPr="00B551F3">
        <w:t xml:space="preserve"> – Результат</w:t>
      </w:r>
    </w:p>
    <w:p w:rsidR="009C5AB1" w:rsidRPr="008143CE" w:rsidRDefault="009C5AB1" w:rsidP="0012475F">
      <w:pPr>
        <w:pStyle w:val="2"/>
        <w:numPr>
          <w:ilvl w:val="1"/>
          <w:numId w:val="7"/>
        </w:numPr>
      </w:pPr>
      <w:bookmarkStart w:id="37" w:name="_Toc7396815"/>
      <w:bookmarkStart w:id="38" w:name="_Toc71771035"/>
      <w:r w:rsidRPr="008143CE">
        <w:t xml:space="preserve">Описание работы процедуры </w:t>
      </w:r>
      <w:r>
        <w:rPr>
          <w:snapToGrid w:val="0"/>
        </w:rPr>
        <w:t>добавления всех элементов текущего МД в конец второго МД</w:t>
      </w:r>
      <w:r w:rsidRPr="008143CE">
        <w:t>.</w:t>
      </w:r>
      <w:bookmarkEnd w:id="37"/>
      <w:bookmarkEnd w:id="38"/>
    </w:p>
    <w:p w:rsidR="009C5AB1" w:rsidRDefault="009C5AB1" w:rsidP="0012475F">
      <w:pPr>
        <w:widowControl w:val="0"/>
      </w:pPr>
      <w:r>
        <w:t xml:space="preserve">При выборе пункта </w:t>
      </w:r>
      <w:r w:rsidRPr="00C046F7">
        <w:t>«</w:t>
      </w:r>
      <w:r w:rsidRPr="00E06546">
        <w:rPr>
          <w:lang w:val="en-US"/>
        </w:rPr>
        <w:t>Add</w:t>
      </w:r>
      <w:r>
        <w:rPr>
          <w:lang w:val="en-US"/>
        </w:rPr>
        <w:t>ing</w:t>
      </w:r>
      <w:r w:rsidRPr="00DD6657">
        <w:t xml:space="preserve"> </w:t>
      </w:r>
      <w:r w:rsidRPr="00E06546">
        <w:rPr>
          <w:lang w:val="en-US"/>
        </w:rPr>
        <w:t>MD</w:t>
      </w:r>
      <w:r w:rsidRPr="00DD6657">
        <w:t xml:space="preserve"> </w:t>
      </w:r>
      <w:r w:rsidRPr="00E06546">
        <w:rPr>
          <w:lang w:val="en-US"/>
        </w:rPr>
        <w:t>in</w:t>
      </w:r>
      <w:r w:rsidRPr="00DD6657">
        <w:t xml:space="preserve"> </w:t>
      </w:r>
      <w:r w:rsidRPr="00E06546">
        <w:rPr>
          <w:lang w:val="en-US"/>
        </w:rPr>
        <w:t>current</w:t>
      </w:r>
      <w:r w:rsidRPr="00DD6657">
        <w:t xml:space="preserve"> </w:t>
      </w:r>
      <w:r w:rsidRPr="00E06546">
        <w:rPr>
          <w:lang w:val="en-US"/>
        </w:rPr>
        <w:t>MD</w:t>
      </w:r>
      <w:r w:rsidRPr="00C046F7">
        <w:t xml:space="preserve">» </w:t>
      </w:r>
      <w:r>
        <w:t xml:space="preserve">данные </w:t>
      </w:r>
      <w:r w:rsidRPr="009C4EAE">
        <w:t>текущего</w:t>
      </w:r>
      <w:r>
        <w:t xml:space="preserve"> МД добавятся к концу второго (рисунок 10).</w:t>
      </w:r>
    </w:p>
    <w:p w:rsidR="009C5AB1" w:rsidRPr="00B135D1" w:rsidRDefault="007842A4" w:rsidP="0012475F">
      <w:pPr>
        <w:pStyle w:val="a5"/>
      </w:pPr>
      <w:r w:rsidRPr="00FE0F58">
        <w:rPr>
          <w:noProof/>
        </w:rPr>
        <w:lastRenderedPageBreak/>
        <w:pict>
          <v:shape id="_x0000_i1068" type="#_x0000_t75" style="width:476.4pt;height:192pt;visibility:visible;mso-wrap-style:square">
            <v:imagedata r:id="rId22" o:title=""/>
          </v:shape>
        </w:pict>
      </w:r>
    </w:p>
    <w:p w:rsidR="009C5AB1" w:rsidRDefault="009C5AB1" w:rsidP="0012475F">
      <w:pPr>
        <w:pStyle w:val="a6"/>
      </w:pPr>
      <w:r>
        <w:t>Рисунок 10 – Результат</w:t>
      </w:r>
    </w:p>
    <w:p w:rsidR="009C5AB1" w:rsidRPr="00B9608B" w:rsidRDefault="009C5AB1" w:rsidP="008143CE">
      <w:pPr>
        <w:pStyle w:val="1"/>
        <w:tabs>
          <w:tab w:val="clear" w:pos="1315"/>
        </w:tabs>
        <w:ind w:left="720" w:firstLine="0"/>
        <w:rPr>
          <w:sz w:val="30"/>
          <w:szCs w:val="30"/>
        </w:rPr>
      </w:pPr>
      <w:bookmarkStart w:id="39" w:name="_Toc71771036"/>
      <w:r w:rsidRPr="00B9608B">
        <w:rPr>
          <w:sz w:val="30"/>
          <w:szCs w:val="30"/>
        </w:rPr>
        <w:lastRenderedPageBreak/>
        <w:t>Заключение</w:t>
      </w:r>
      <w:bookmarkEnd w:id="39"/>
    </w:p>
    <w:p w:rsidR="009C5AB1" w:rsidRPr="007036A7" w:rsidRDefault="009C5AB1" w:rsidP="008143CE"/>
    <w:p w:rsidR="009C5AB1" w:rsidRDefault="009C5AB1" w:rsidP="008143CE">
      <w:pPr>
        <w:pStyle w:val="ac"/>
        <w:spacing w:before="0"/>
      </w:pPr>
      <w:r>
        <w:t>В ходе выполнения курсовой работы была написана и протестирована программа, работающая с МД</w:t>
      </w:r>
      <w:r w:rsidRPr="004E4EE8">
        <w:t>. Программа обрабатывает МД в динамической памяти. Само МД представляет собой записи, обраще</w:t>
      </w:r>
      <w:r>
        <w:t>ние к которым осуществляется посредство</w:t>
      </w:r>
      <w:r w:rsidRPr="004E4EE8">
        <w:t>м указателей.</w:t>
      </w:r>
    </w:p>
    <w:p w:rsidR="009C5AB1" w:rsidRDefault="009C5AB1" w:rsidP="00051CC9">
      <w:r>
        <w:t>Программа реализовывает следующие запросы</w:t>
      </w:r>
      <w:r w:rsidRPr="008143CE">
        <w:t>:</w:t>
      </w:r>
    </w:p>
    <w:p w:rsidR="009C5AB1" w:rsidRDefault="009C5AB1" w:rsidP="00051CC9">
      <w:pPr>
        <w:pStyle w:val="a"/>
        <w:numPr>
          <w:ilvl w:val="0"/>
          <w:numId w:val="12"/>
        </w:numPr>
        <w:ind w:left="0"/>
      </w:pPr>
      <w:r w:rsidRPr="00662DC1">
        <w:t>Добавление новых</w:t>
      </w:r>
      <w:r>
        <w:t xml:space="preserve"> элементов в конец текущего МД</w:t>
      </w:r>
      <w:r w:rsidRPr="00F700A2">
        <w:t>.</w:t>
      </w:r>
    </w:p>
    <w:p w:rsidR="009C5AB1" w:rsidRPr="00886C1F" w:rsidRDefault="009C5AB1" w:rsidP="00051CC9">
      <w:pPr>
        <w:pStyle w:val="a"/>
        <w:numPr>
          <w:ilvl w:val="0"/>
          <w:numId w:val="6"/>
        </w:numPr>
        <w:ind w:left="0"/>
      </w:pPr>
      <w:r>
        <w:rPr>
          <w:snapToGrid w:val="0"/>
        </w:rPr>
        <w:t>Вывод на дисплей всех элементов МД поэкранно.</w:t>
      </w:r>
    </w:p>
    <w:p w:rsidR="009C5AB1" w:rsidRPr="00886C1F" w:rsidRDefault="009C5AB1" w:rsidP="00051CC9">
      <w:pPr>
        <w:pStyle w:val="a"/>
        <w:numPr>
          <w:ilvl w:val="0"/>
          <w:numId w:val="6"/>
        </w:numPr>
        <w:ind w:left="0"/>
      </w:pPr>
      <w:r>
        <w:rPr>
          <w:snapToGrid w:val="0"/>
        </w:rPr>
        <w:t>Поиск элемента по номеру.</w:t>
      </w:r>
    </w:p>
    <w:p w:rsidR="009C5AB1" w:rsidRPr="009C0CF1" w:rsidRDefault="009C5AB1" w:rsidP="00051CC9">
      <w:pPr>
        <w:pStyle w:val="a"/>
        <w:numPr>
          <w:ilvl w:val="0"/>
          <w:numId w:val="6"/>
        </w:numPr>
        <w:ind w:left="0"/>
      </w:pPr>
      <w:r>
        <w:rPr>
          <w:snapToGrid w:val="0"/>
        </w:rPr>
        <w:t>Переход к работе со вторым МД.</w:t>
      </w:r>
    </w:p>
    <w:p w:rsidR="009C5AB1" w:rsidRDefault="00421A1E" w:rsidP="00421A1E">
      <w:pPr>
        <w:pStyle w:val="a"/>
        <w:numPr>
          <w:ilvl w:val="0"/>
          <w:numId w:val="2"/>
        </w:numPr>
        <w:ind w:firstLine="556"/>
      </w:pPr>
      <w:r>
        <w:rPr>
          <w:color w:val="000000"/>
          <w:sz w:val="27"/>
          <w:szCs w:val="27"/>
        </w:rPr>
        <w:t>Сохранение заданного элемента во втором МД.</w:t>
      </w:r>
      <w:r>
        <w:rPr>
          <w:snapToGrid w:val="0"/>
        </w:rPr>
        <w:t xml:space="preserve"> </w:t>
      </w:r>
    </w:p>
    <w:p w:rsidR="009C5AB1" w:rsidRPr="009C0CF1" w:rsidRDefault="009C5AB1" w:rsidP="000F4C65">
      <w:pPr>
        <w:pStyle w:val="a"/>
        <w:numPr>
          <w:ilvl w:val="0"/>
          <w:numId w:val="6"/>
        </w:numPr>
        <w:ind w:firstLine="556"/>
      </w:pPr>
      <w:r>
        <w:rPr>
          <w:snapToGrid w:val="0"/>
        </w:rPr>
        <w:t>Добавление всех элементов текущего МД в конец второго МД.</w:t>
      </w:r>
    </w:p>
    <w:p w:rsidR="009C5AB1" w:rsidRDefault="009C5AB1" w:rsidP="00051CC9">
      <w:r>
        <w:t>Множество данных – группы в детском саду.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шифр группы (string);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количество детей в группе (</w:t>
      </w:r>
      <w:r>
        <w:rPr>
          <w:lang w:val="en-US"/>
        </w:rPr>
        <w:t>integer</w:t>
      </w:r>
      <w:r>
        <w:t>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фамилия воспитателя (string);</w:t>
      </w:r>
    </w:p>
    <w:p w:rsidR="009C5AB1" w:rsidRDefault="009C5AB1" w:rsidP="00051CC9">
      <w:pPr>
        <w:numPr>
          <w:ilvl w:val="0"/>
          <w:numId w:val="11"/>
        </w:numPr>
        <w:jc w:val="left"/>
      </w:pPr>
      <w:r>
        <w:t>тип группы: ясельная, младшая, средняя, старшая (перечислимый</w:t>
      </w:r>
      <w:r w:rsidR="00610D54" w:rsidRPr="00610D54">
        <w:t xml:space="preserve"> </w:t>
      </w:r>
      <w:r>
        <w:t>тип).</w:t>
      </w:r>
    </w:p>
    <w:p w:rsidR="009C5AB1" w:rsidRPr="00051CC9" w:rsidRDefault="009C5AB1" w:rsidP="00051CC9">
      <w:pPr>
        <w:pStyle w:val="a"/>
        <w:tabs>
          <w:tab w:val="clear" w:pos="1080"/>
        </w:tabs>
        <w:ind w:left="0" w:firstLine="0"/>
      </w:pPr>
      <w:r>
        <w:rPr>
          <w:snapToGrid w:val="0"/>
        </w:rPr>
        <w:t xml:space="preserve">          Программа удовлетворяет следующим условиям и ограничениям:</w:t>
      </w:r>
    </w:p>
    <w:p w:rsidR="009C5AB1" w:rsidRDefault="009C5AB1" w:rsidP="00051CC9">
      <w:pPr>
        <w:pStyle w:val="a"/>
        <w:numPr>
          <w:ilvl w:val="0"/>
          <w:numId w:val="8"/>
        </w:numPr>
        <w:ind w:left="0"/>
      </w:pPr>
      <w:r>
        <w:t xml:space="preserve">Главная процедура программы реализует работу с вертикальным меню. </w:t>
      </w:r>
    </w:p>
    <w:p w:rsidR="009C5AB1" w:rsidRDefault="009C5AB1" w:rsidP="00051CC9">
      <w:pPr>
        <w:pStyle w:val="a"/>
        <w:numPr>
          <w:ilvl w:val="0"/>
          <w:numId w:val="8"/>
        </w:numPr>
        <w:ind w:left="0"/>
      </w:pPr>
      <w:r>
        <w:t>Процедуры, реализующие запросы, должны быть размещены в одном или более модулях.</w:t>
      </w:r>
    </w:p>
    <w:p w:rsidR="009C5AB1" w:rsidRDefault="009C5AB1" w:rsidP="00051CC9">
      <w:pPr>
        <w:pStyle w:val="a"/>
        <w:numPr>
          <w:ilvl w:val="0"/>
          <w:numId w:val="8"/>
        </w:numPr>
        <w:ind w:left="0"/>
      </w:pPr>
      <w:r>
        <w:t>Никаких глобальных переменных использовать нельзя.</w:t>
      </w:r>
    </w:p>
    <w:p w:rsidR="009C5AB1" w:rsidRDefault="009C5AB1" w:rsidP="00453003">
      <w:pPr>
        <w:pStyle w:val="a"/>
        <w:numPr>
          <w:ilvl w:val="0"/>
          <w:numId w:val="8"/>
        </w:numPr>
        <w:ind w:firstLine="567"/>
      </w:pPr>
      <w:r>
        <w:t xml:space="preserve">Вместе с меню на экране должно быть отображено: </w:t>
      </w:r>
    </w:p>
    <w:p w:rsidR="009C5AB1" w:rsidRDefault="009C5AB1" w:rsidP="00051CC9">
      <w:pPr>
        <w:pStyle w:val="a"/>
        <w:numPr>
          <w:ilvl w:val="1"/>
          <w:numId w:val="8"/>
        </w:numPr>
      </w:pPr>
      <w:r>
        <w:t xml:space="preserve">   Номер текущего элемента, </w:t>
      </w:r>
    </w:p>
    <w:p w:rsidR="009C5AB1" w:rsidRDefault="009C5AB1" w:rsidP="00051CC9">
      <w:pPr>
        <w:pStyle w:val="a"/>
        <w:numPr>
          <w:ilvl w:val="1"/>
          <w:numId w:val="8"/>
        </w:numPr>
      </w:pPr>
      <w:r>
        <w:t xml:space="preserve">   Содержимое текущего элемента.</w:t>
      </w:r>
    </w:p>
    <w:p w:rsidR="009C5AB1" w:rsidRDefault="009C5AB1" w:rsidP="00453003">
      <w:pPr>
        <w:pStyle w:val="a"/>
        <w:numPr>
          <w:ilvl w:val="0"/>
          <w:numId w:val="8"/>
        </w:numPr>
        <w:ind w:firstLine="567"/>
      </w:pPr>
      <w:r>
        <w:t>На экран выводить элементы в виде таблицы (один элемент – одна строка таблицы).</w:t>
      </w:r>
    </w:p>
    <w:p w:rsidR="009C5AB1" w:rsidRDefault="009C5AB1" w:rsidP="00453003">
      <w:pPr>
        <w:pStyle w:val="a"/>
        <w:numPr>
          <w:ilvl w:val="0"/>
          <w:numId w:val="8"/>
        </w:numPr>
        <w:ind w:firstLine="567"/>
      </w:pPr>
      <w:r>
        <w:t>Если после выполнения запроса изменяется хотя бы один элемент, то заканчивать запрос выводом всего множества элементов.</w:t>
      </w:r>
    </w:p>
    <w:p w:rsidR="009C5AB1" w:rsidRDefault="009C5AB1" w:rsidP="00051CC9">
      <w:pPr>
        <w:pStyle w:val="a"/>
        <w:numPr>
          <w:ilvl w:val="0"/>
          <w:numId w:val="8"/>
        </w:numPr>
        <w:ind w:left="0"/>
      </w:pPr>
      <w:r>
        <w:t>Тестами к заданиям служат два НД с правдоподобной информацией, подготовленные на внешнем носителе.</w:t>
      </w:r>
    </w:p>
    <w:p w:rsidR="009C5AB1" w:rsidRDefault="009C5AB1" w:rsidP="00051CC9">
      <w:pPr>
        <w:pStyle w:val="a"/>
        <w:tabs>
          <w:tab w:val="clear" w:pos="1080"/>
        </w:tabs>
        <w:ind w:left="0" w:firstLine="0"/>
      </w:pPr>
    </w:p>
    <w:p w:rsidR="009C5AB1" w:rsidRPr="00877A17" w:rsidRDefault="009C5AB1" w:rsidP="008143CE">
      <w:pPr>
        <w:pStyle w:val="1"/>
        <w:tabs>
          <w:tab w:val="clear" w:pos="1315"/>
        </w:tabs>
        <w:ind w:left="720" w:firstLine="0"/>
        <w:rPr>
          <w:sz w:val="30"/>
          <w:szCs w:val="30"/>
        </w:rPr>
      </w:pPr>
      <w:bookmarkStart w:id="40" w:name="_Toc71771037"/>
      <w:r w:rsidRPr="00877A17">
        <w:rPr>
          <w:sz w:val="30"/>
          <w:szCs w:val="30"/>
        </w:rPr>
        <w:lastRenderedPageBreak/>
        <w:t>Список использованных источников</w:t>
      </w:r>
      <w:bookmarkEnd w:id="40"/>
    </w:p>
    <w:p w:rsidR="009C5AB1" w:rsidRDefault="009C5AB1" w:rsidP="00411F01">
      <w:pPr>
        <w:pStyle w:val="a"/>
        <w:tabs>
          <w:tab w:val="clear" w:pos="1080"/>
        </w:tabs>
        <w:ind w:left="0" w:firstLine="0"/>
        <w:rPr>
          <w:bCs/>
          <w:iCs/>
        </w:rPr>
      </w:pPr>
    </w:p>
    <w:p w:rsidR="00411F01" w:rsidRPr="00411F01" w:rsidRDefault="00411F01" w:rsidP="00411F01">
      <w:pPr>
        <w:pStyle w:val="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Зуев, Е. А. Программирование на языке Turbo Pascal 6.0,7.0./ Е.А. Зу-ев. – М.: М-Веста, 1993.</w:t>
      </w:r>
    </w:p>
    <w:p w:rsidR="00411F01" w:rsidRDefault="00411F01" w:rsidP="00411F01">
      <w:pPr>
        <w:pStyle w:val="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Павловская, Т. А. Паскаль. Программирование на языке высокого уровня./ Т. А. Павловская. – СПб.: Питер, 2004.</w:t>
      </w:r>
    </w:p>
    <w:p w:rsidR="00411F01" w:rsidRPr="00411F01" w:rsidRDefault="00411F01" w:rsidP="00411F01">
      <w:pPr>
        <w:pStyle w:val="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А.В.Осипов, Pascal ABC.NET 3.5/ А.В.Осипов. – М.: Ростов-на-Дону, 2019.</w:t>
      </w:r>
    </w:p>
    <w:p w:rsidR="00411F01" w:rsidRPr="00411F01" w:rsidRDefault="00411F01" w:rsidP="00411F01">
      <w:pPr>
        <w:pStyle w:val="a"/>
        <w:numPr>
          <w:ilvl w:val="0"/>
          <w:numId w:val="10"/>
        </w:numPr>
        <w:rPr>
          <w:bCs/>
          <w:iCs/>
        </w:rPr>
      </w:pPr>
      <w:r w:rsidRPr="00411F01">
        <w:rPr>
          <w:bCs/>
          <w:iCs/>
        </w:rPr>
        <w:t>E.P.Алексеев, Турбо Паскаль 7.0/ E.P.Алексеев. — М.: НТ Пресс, 2009.</w:t>
      </w:r>
    </w:p>
    <w:p w:rsidR="009C5AB1" w:rsidRPr="00051CC9" w:rsidRDefault="009C5AB1" w:rsidP="008143CE">
      <w:pPr>
        <w:pStyle w:val="a"/>
        <w:tabs>
          <w:tab w:val="clear" w:pos="1080"/>
        </w:tabs>
        <w:ind w:left="0" w:firstLine="0"/>
        <w:rPr>
          <w:color w:val="FF0000"/>
        </w:rPr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pStyle w:val="a"/>
        <w:tabs>
          <w:tab w:val="clear" w:pos="1080"/>
        </w:tabs>
        <w:ind w:left="0" w:firstLine="0"/>
      </w:pPr>
    </w:p>
    <w:p w:rsidR="009C5AB1" w:rsidRPr="0041631E" w:rsidRDefault="009C5AB1" w:rsidP="008143CE">
      <w:pPr>
        <w:widowControl w:val="0"/>
        <w:ind w:left="720"/>
        <w:jc w:val="center"/>
      </w:pPr>
    </w:p>
    <w:p w:rsidR="009C5AB1" w:rsidRPr="00877A17" w:rsidRDefault="009C5AB1" w:rsidP="00484B13">
      <w:pPr>
        <w:pStyle w:val="1"/>
        <w:tabs>
          <w:tab w:val="clear" w:pos="1315"/>
        </w:tabs>
        <w:ind w:left="0" w:firstLine="0"/>
        <w:jc w:val="center"/>
        <w:rPr>
          <w:sz w:val="30"/>
          <w:szCs w:val="30"/>
          <w:lang w:val="en-US"/>
        </w:rPr>
      </w:pPr>
      <w:bookmarkStart w:id="41" w:name="_Toc71771038"/>
      <w:r w:rsidRPr="00877A17">
        <w:rPr>
          <w:sz w:val="30"/>
          <w:szCs w:val="30"/>
        </w:rPr>
        <w:lastRenderedPageBreak/>
        <w:t>Приложение А</w:t>
      </w:r>
      <w:bookmarkEnd w:id="41"/>
    </w:p>
    <w:p w:rsidR="009C5AB1" w:rsidRPr="00484B13" w:rsidRDefault="009C5AB1" w:rsidP="00484B13">
      <w:pPr>
        <w:ind w:firstLine="0"/>
        <w:jc w:val="center"/>
      </w:pPr>
      <w:r>
        <w:t>Текст основной программы</w:t>
      </w:r>
    </w:p>
    <w:p w:rsidR="00877A17" w:rsidRPr="00877A17" w:rsidRDefault="00877A17" w:rsidP="00877A17">
      <w:pPr>
        <w:pStyle w:val="ab"/>
        <w:rPr>
          <w:lang w:val="en-US"/>
        </w:rPr>
      </w:pPr>
      <w:bookmarkStart w:id="42" w:name="_Toc419795552"/>
      <w:r w:rsidRPr="00877A17">
        <w:rPr>
          <w:lang w:val="en-US"/>
        </w:rPr>
        <w:t>program main;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uses crt, print_table, types, menu, procedures, load_md;</w:t>
      </w:r>
    </w:p>
    <w:p w:rsidR="00877A17" w:rsidRPr="00877A17" w:rsidRDefault="00877A17" w:rsidP="00877A17">
      <w:pPr>
        <w:pStyle w:val="ab"/>
        <w:rPr>
          <w:lang w:val="en-US"/>
        </w:rPr>
      </w:pP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var k, i, w:integer;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str_menu_array:menu_array = ('Add new element', 'Print current MD',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'Fing element', 'Swap MD', 'Save specified element to the second md',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'Add all elements of curent MD to the end of 2nd MD', 'Exit program');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start_1,start_2,work,work_link:a;</w:t>
      </w:r>
    </w:p>
    <w:p w:rsidR="00877A17" w:rsidRPr="00877A17" w:rsidRDefault="00877A17" w:rsidP="00877A17">
      <w:pPr>
        <w:pStyle w:val="ab"/>
        <w:rPr>
          <w:lang w:val="en-US"/>
        </w:rPr>
      </w:pP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k:=1;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i:=1;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w:=0;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{Creation of two data sets (MD)}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start_1:=nil;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load_mds(start_1,start_2);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work_link:=start_1;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repeat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clrscr;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{Print head}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print_head;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{Find curent item}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work:=work_link;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if i&lt;&gt;1 then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repeat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w:= w + 1;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if w=i then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break;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work:=work^.next;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until false;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print_row(i,work);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w:=0;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end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else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print_row(i,work_link);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{Print bot}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print_bot;</w:t>
      </w:r>
    </w:p>
    <w:p w:rsidR="00877A17" w:rsidRPr="00877A17" w:rsidRDefault="00877A17" w:rsidP="00877A17">
      <w:pPr>
        <w:pStyle w:val="ab"/>
        <w:rPr>
          <w:lang w:val="en-US"/>
        </w:rPr>
      </w:pP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{Menu implementation}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k:=print_menu(str_menu_array, menu_fields_num, x, y);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case k of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{Add new element to the end of the curent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1:add_new_el(work_link, 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{Print all elements of the curent MD 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2:print_current_md(work_link, 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{Find element by index}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3:find_el(work_link, 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lastRenderedPageBreak/>
        <w:t xml:space="preserve">            {Swap working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4: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 := 1;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swap_md(work_link, start_1, start_2);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{Saving the specified item in the second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5: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if work_link = start_1 then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saving_el(work_link,start_2,i)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else 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saving_el(work_link,start_1,i);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{endif}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{Add all elements from the current MD to the end of the 2nd MD}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6: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if work_link = start_1 then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adding_all_to_second_md(work_link, start_2)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else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    adding_all_to_second_md(work_link, start_1);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{endif}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{Exit program}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7:  begin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clrscr;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    break;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end;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writeln('Enter any key...');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    readln();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 xml:space="preserve">    until false;</w:t>
      </w:r>
    </w:p>
    <w:p w:rsidR="00877A17" w:rsidRPr="00877A17" w:rsidRDefault="00877A17" w:rsidP="00877A17">
      <w:pPr>
        <w:pStyle w:val="ab"/>
        <w:rPr>
          <w:lang w:val="en-US"/>
        </w:rPr>
      </w:pPr>
      <w:r w:rsidRPr="00877A17">
        <w:rPr>
          <w:lang w:val="en-US"/>
        </w:rPr>
        <w:t>end.</w:t>
      </w:r>
    </w:p>
    <w:p w:rsidR="009C5AB1" w:rsidRPr="00877A17" w:rsidRDefault="009C5AB1" w:rsidP="007B180D">
      <w:pPr>
        <w:pStyle w:val="1"/>
        <w:tabs>
          <w:tab w:val="clear" w:pos="1315"/>
        </w:tabs>
        <w:ind w:left="0" w:firstLine="0"/>
        <w:jc w:val="center"/>
        <w:rPr>
          <w:color w:val="000000"/>
          <w:sz w:val="30"/>
          <w:szCs w:val="30"/>
          <w:lang w:val="en-US"/>
        </w:rPr>
      </w:pPr>
      <w:bookmarkStart w:id="43" w:name="_Toc71771039"/>
      <w:r w:rsidRPr="00877A17">
        <w:rPr>
          <w:caps/>
          <w:color w:val="000000"/>
          <w:sz w:val="30"/>
          <w:szCs w:val="30"/>
        </w:rPr>
        <w:lastRenderedPageBreak/>
        <w:t>П</w:t>
      </w:r>
      <w:r w:rsidRPr="00877A17">
        <w:rPr>
          <w:sz w:val="30"/>
          <w:szCs w:val="30"/>
        </w:rPr>
        <w:t>риложение</w:t>
      </w:r>
      <w:r w:rsidRPr="00877A17">
        <w:rPr>
          <w:sz w:val="30"/>
          <w:szCs w:val="30"/>
          <w:lang w:val="en-US"/>
        </w:rPr>
        <w:t xml:space="preserve"> </w:t>
      </w:r>
      <w:bookmarkEnd w:id="42"/>
      <w:r w:rsidRPr="00877A17">
        <w:rPr>
          <w:sz w:val="30"/>
          <w:szCs w:val="30"/>
        </w:rPr>
        <w:t>Б</w:t>
      </w:r>
      <w:bookmarkEnd w:id="43"/>
    </w:p>
    <w:p w:rsidR="009C5AB1" w:rsidRPr="00051CC9" w:rsidRDefault="009C5AB1" w:rsidP="0041631E">
      <w:pPr>
        <w:ind w:firstLine="0"/>
        <w:jc w:val="center"/>
        <w:rPr>
          <w:color w:val="FF0000"/>
          <w:lang w:val="en-US"/>
        </w:rPr>
      </w:pPr>
      <w:r w:rsidRPr="004840ED">
        <w:t>Текст</w:t>
      </w:r>
      <w:r w:rsidRPr="00216F67">
        <w:rPr>
          <w:lang w:val="en-US"/>
        </w:rPr>
        <w:t xml:space="preserve"> </w:t>
      </w:r>
      <w:r w:rsidRPr="004840ED">
        <w:t>модуля</w:t>
      </w:r>
      <w:r w:rsidRPr="00216F67">
        <w:rPr>
          <w:lang w:val="en-US"/>
        </w:rPr>
        <w:t xml:space="preserve"> </w:t>
      </w:r>
      <w:r w:rsidR="00877A17" w:rsidRPr="00122C84">
        <w:rPr>
          <w:lang w:val="en-US"/>
        </w:rPr>
        <w:t>load</w:t>
      </w:r>
      <w:r w:rsidRPr="00122C84">
        <w:rPr>
          <w:lang w:val="en-US"/>
        </w:rPr>
        <w:t>_md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unit load_md;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{create md on physical memory and load it to dynamic memory}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interface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uses types, crt;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{create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new_md(var start:a; name_md:string);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{load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load_mds(var start_1:a; var start_2:a);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implementation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{Writing to the dynamic memory of the list from the name_md file}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new_md(var start:a; name_md:string);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f:file_type;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buffer:data;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{open file with name name_md for read}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assign(f,name_md);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reset(f);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read(f,buffer);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{read in memory first first element of list}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new(start);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start^.value.group_code := buffer.group_code;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start^.value.children_number := buffer.children_number;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start^.value.teacher_name := buffer.teacher_name;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start^.value.group_type := buffer.group_type;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start^.next :=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 := start;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{read in memory next elements of list}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read(f,buffer);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new(work^.next);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work^.value.group_code := buffer.group_code;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work^.value.children_number := buffer.children_number;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work^.value.teacher_name := buffer.teacher_name;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work^.value.group_type := buffer.group_type;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work^.next :=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eof(f);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close(f);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{Record in dynamic memory of lists of MD1 and MD2}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load_mds(var start_1:a; var start_2:a);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  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{load m1.txt}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new_md(start_1,'m1.txt');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{load m2.txt}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new_md(start_2,'m2.txt');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writeln('Workink with md1');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writeln('Press any key');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end.</w:t>
      </w:r>
    </w:p>
    <w:p w:rsidR="009C5AB1" w:rsidRPr="00122C84" w:rsidRDefault="009C5AB1" w:rsidP="004840ED">
      <w:pPr>
        <w:jc w:val="center"/>
        <w:rPr>
          <w:lang w:val="en-US"/>
        </w:rPr>
      </w:pPr>
      <w:r w:rsidRPr="00122C84">
        <w:t>Текст</w:t>
      </w:r>
      <w:r w:rsidRPr="00122C84">
        <w:rPr>
          <w:lang w:val="en-US"/>
        </w:rPr>
        <w:t xml:space="preserve"> </w:t>
      </w:r>
      <w:r w:rsidRPr="00122C84">
        <w:t>модуля</w:t>
      </w:r>
      <w:r w:rsidR="00122C84" w:rsidRPr="00122C84">
        <w:rPr>
          <w:lang w:val="en-US"/>
        </w:rPr>
        <w:t xml:space="preserve"> procedures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unit procedures;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interface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uses types, crt, print_table;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new data to the end of the current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add_new_el(start:a;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{Print of all elements of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print_current_md(work:a;var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{Find item by number}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find_el(start:a;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{Going to work with another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swap_md(var work_link:a; first_md,second_md:a);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{Saving the specified item in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Saving_el(start1:a;start2:a;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all elements of the current MD to the end of the second MD.}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adding_all_to_second_md(start1:a;start2:a);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implementation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new data to the end of the current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add_new_el(start:a;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n,w,i:integer;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{Input and initialization}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w:=1;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write('How many elements do you want to add?');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readln(n);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work:=start;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{Going to the end of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w:= w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 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work^.next 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{Adding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i:= i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new(work^.next);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{Input group_code, children_number, teacher_name for new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writeln('Enter Group code');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readln(work^.value.group_code);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writeln('Enter Children number');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readln(work^.value.children_number);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writeln('Enter Teacher name');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readln(work^.value.teacher_name);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{error point in case of error}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{$i-}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{Input group type for new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writeln('Enter Group type');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readln(work^.value.group_type);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if IOResult&lt;&gt;0 then 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    {Incorrect input message}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    writeln('Error input, enter correct value:');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    writeln('yaselnaya, mladshaya, srednaya, starshaya')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end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else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{$i+}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until false;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work^.next:=nil;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Writeln('Press any key...');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readln();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i = n;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{Print Table}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print_body(start,n);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writeln(i,' elements was added');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{Retern current value index}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index_current_value:=w + i;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{Print of all elements of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print_current_md(work:a;var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i:integer;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print_body(work,i);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index_current_value:=i;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{Find item by number}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find_el(start:a; var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var find:integer;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Write('Enter number you want:');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readln(find);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work:=start;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{Finding the right item}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i:= i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if find = i then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 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if work = nil then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{Message about empty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writeln('Nothing found')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else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{Print found item}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print_head();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print_row(find,work);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print_bot();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{Return current value index}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index_current_value:=find;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end;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{Going to work with another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swap_md(var work_link:a; first_md,second_md:a);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writeln('Swapping md...');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{Swap m1 and m2}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if work_link = first_md then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work_link:=second_md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else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work_link:=first_md;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{Saving the specified item in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Saving_el(start1:a;start2:a; index_current_value:integer);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i,find:integer;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work,work2:a;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i:=0;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Write('Enter number you want:');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readln(find);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work:=start1;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{Finding the right item}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i:= i + 1;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if find = i then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work:=work^.next;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 = 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{Message about empty link}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if work = nil then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{Message about empty element}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writeln('Nothing found')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else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work2:=start2;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{Going to the end of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    work2:=work2^.next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until work2^.next=nil;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{Saving the specified item in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new(work2^.next);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work2:=work2^.next;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work2^.value:=work^.value;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    work2^.next:=nil;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end;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{endif}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{Adding all elements of the current MD to the end of the second MD.}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procedure adding_all_to_second_md(start1:a;start2:a);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var work1,work2,swap1,swap2:a;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begin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clrscr;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writeln('Adding MD');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work1:=start1;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work2:=start2;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new(swap1);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swap1^.value:=start1^.value;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swap2:=swap1;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{Copy current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if work1^.next = nil then break;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new(swap2^.next);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swap2:=swap2^.next;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work1:=work1^.next;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swap2^.value:=work1^.value;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swap2^.next:=nil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false;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lastRenderedPageBreak/>
        <w:t xml:space="preserve">        {Going to the end of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repeat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work2:=work2^.next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until work2^.next=nil;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{Adding all elements of the current MD to the end of the second MD}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work2^.next:=swap1;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end;</w:t>
      </w:r>
    </w:p>
    <w:p w:rsidR="00122C84" w:rsidRPr="00051CC9" w:rsidRDefault="00122C84" w:rsidP="00122C84">
      <w:pPr>
        <w:pStyle w:val="ab"/>
        <w:rPr>
          <w:color w:val="FF0000"/>
          <w:lang w:val="en-US"/>
        </w:rPr>
      </w:pPr>
      <w:r w:rsidRPr="00122C84">
        <w:rPr>
          <w:lang w:val="en-US"/>
        </w:rPr>
        <w:t>end.</w:t>
      </w:r>
    </w:p>
    <w:p w:rsidR="009C5AB1" w:rsidRPr="00216F67" w:rsidRDefault="009C5AB1" w:rsidP="004840ED">
      <w:pPr>
        <w:ind w:firstLine="0"/>
        <w:jc w:val="center"/>
        <w:rPr>
          <w:lang w:val="en-US"/>
        </w:rPr>
      </w:pPr>
      <w:r w:rsidRPr="004840ED">
        <w:t>Текст</w:t>
      </w:r>
      <w:r w:rsidRPr="004840ED">
        <w:rPr>
          <w:lang w:val="en-US"/>
        </w:rPr>
        <w:t xml:space="preserve"> </w:t>
      </w:r>
      <w:r w:rsidRPr="004840ED">
        <w:t>модуля</w:t>
      </w:r>
      <w:r w:rsidRPr="00122C84">
        <w:rPr>
          <w:lang w:val="en-US"/>
        </w:rPr>
        <w:t xml:space="preserve"> types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unit types;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{module with types}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interface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uses crt;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const menu_fields_num = 7;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x = 1;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y = 6;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type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menu_array = array[1..menu_fields_num] of string;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group_type_enum = (yaselnaya, mladshaya, srednaya, starshaya);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a = ^data_node;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data = record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group_code: string;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children_number: integer;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teacher_name: string;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group_type: group_type_enum;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data_node = record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value: data;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    next: a;</w:t>
      </w: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end;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 xml:space="preserve">        file_type = file of data;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implementation</w:t>
      </w:r>
    </w:p>
    <w:p w:rsidR="00122C84" w:rsidRPr="00122C84" w:rsidRDefault="00122C84" w:rsidP="00122C84">
      <w:pPr>
        <w:pStyle w:val="ab"/>
        <w:rPr>
          <w:lang w:val="en-US"/>
        </w:rPr>
      </w:pPr>
    </w:p>
    <w:p w:rsidR="00122C84" w:rsidRPr="00122C84" w:rsidRDefault="00122C84" w:rsidP="00122C84">
      <w:pPr>
        <w:pStyle w:val="ab"/>
        <w:rPr>
          <w:lang w:val="en-US"/>
        </w:rPr>
      </w:pPr>
      <w:r w:rsidRPr="00122C84">
        <w:rPr>
          <w:lang w:val="en-US"/>
        </w:rPr>
        <w:t>end.</w:t>
      </w:r>
    </w:p>
    <w:p w:rsidR="009C5AB1" w:rsidRPr="00DF1DC1" w:rsidRDefault="009C5AB1" w:rsidP="00216F67">
      <w:pPr>
        <w:ind w:firstLine="0"/>
        <w:jc w:val="center"/>
        <w:rPr>
          <w:lang w:val="en-US"/>
        </w:rPr>
      </w:pPr>
      <w:r w:rsidRPr="004840ED">
        <w:t>Текст</w:t>
      </w:r>
      <w:r w:rsidRPr="004840ED">
        <w:rPr>
          <w:lang w:val="en-US"/>
        </w:rPr>
        <w:t xml:space="preserve"> </w:t>
      </w:r>
      <w:r w:rsidRPr="004840ED">
        <w:t>модуля</w:t>
      </w:r>
      <w:r>
        <w:rPr>
          <w:lang w:val="en-US"/>
        </w:rPr>
        <w:t xml:space="preserve"> </w:t>
      </w:r>
      <w:r w:rsidR="00122C84">
        <w:rPr>
          <w:lang w:val="en-US"/>
        </w:rPr>
        <w:t>print_</w:t>
      </w:r>
      <w:r w:rsidRPr="00122C84">
        <w:rPr>
          <w:lang w:val="en-US"/>
        </w:rPr>
        <w:t>table</w:t>
      </w:r>
    </w:p>
    <w:p w:rsidR="008E42FF" w:rsidRDefault="008E42FF" w:rsidP="00216F67">
      <w:pPr>
        <w:pStyle w:val="ab"/>
        <w:rPr>
          <w:color w:val="FF0000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>unit print_table;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>interface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uses crt, types;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tables head}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print_head;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table's bot}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print_bot;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one row}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lastRenderedPageBreak/>
        <w:t xml:space="preserve">    procedure print_row(i:integer;work:a);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body}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print_body(work:a; var i:integer);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>implementation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tables head}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print_head;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{Tables head}</w:t>
      </w:r>
    </w:p>
    <w:p w:rsid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writeln('+==+==============+=====================</w:t>
      </w:r>
      <w:r>
        <w:rPr>
          <w:lang w:val="en-US"/>
        </w:rPr>
        <w:t>);</w:t>
      </w:r>
    </w:p>
    <w:p w:rsidR="008E42FF" w:rsidRPr="008E42FF" w:rsidRDefault="008E42FF" w:rsidP="008E42FF">
      <w:pPr>
        <w:pStyle w:val="ab"/>
        <w:ind w:left="720"/>
        <w:rPr>
          <w:lang w:val="en-US"/>
        </w:rPr>
      </w:pPr>
      <w:r>
        <w:rPr>
          <w:lang w:val="en-US"/>
        </w:rPr>
        <w:t xml:space="preserve">  write(</w:t>
      </w:r>
      <w:r w:rsidRPr="008E42FF">
        <w:rPr>
          <w:lang w:val="en-US"/>
        </w:rPr>
        <w:t>+====================+============+');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writeln('| N|  Group code  |   Children number   |    Teacher name    | Group type |');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table's bot}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{Table's bot}</w:t>
      </w:r>
    </w:p>
    <w:p w:rsid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writeln('+==+==============+==========</w:t>
      </w:r>
      <w:r>
        <w:rPr>
          <w:lang w:val="en-US"/>
        </w:rPr>
        <w:t>);</w:t>
      </w:r>
    </w:p>
    <w:p w:rsidR="008E42FF" w:rsidRPr="008E42FF" w:rsidRDefault="008E42FF" w:rsidP="008E42FF">
      <w:pPr>
        <w:pStyle w:val="ab"/>
        <w:ind w:firstLine="720"/>
        <w:rPr>
          <w:lang w:val="en-US"/>
        </w:rPr>
      </w:pPr>
      <w:r>
        <w:rPr>
          <w:lang w:val="en-US"/>
        </w:rPr>
        <w:t xml:space="preserve">  write(</w:t>
      </w:r>
      <w:r w:rsidRPr="008E42FF">
        <w:rPr>
          <w:lang w:val="en-US"/>
        </w:rPr>
        <w:t>===========+====================+============+');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one row}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print_row(i:integer;work:a);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var x:integer;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the number of string}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if i &lt;= 9 then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write('| ',i,'| ')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else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write('|',i,'|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{endif}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group_code}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write(work^.value.group_code);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{Alignment group_code}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if 12&gt;length(work^.value.group_code) then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for x:=1 to 12-length(work^.value.group_code) do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{endfor x}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{endif}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children_number}     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write(' |',work^.value.children_number:20,' |');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teacher_name}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write(work^.value.teacher_name:19,' |');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lastRenderedPageBreak/>
        <w:t xml:space="preserve">        {Print group_type}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case work^.value.group_type of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yaselnaya: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Yaselnaya  ');</w:t>
      </w:r>
    </w:p>
    <w:p w:rsidR="008E42FF" w:rsidRPr="008E42FF" w:rsidRDefault="008E42FF" w:rsidP="008E42FF">
      <w:pPr>
        <w:pStyle w:val="ab"/>
      </w:pPr>
      <w:r w:rsidRPr="008E42FF">
        <w:rPr>
          <w:lang w:val="en-US"/>
        </w:rPr>
        <w:t xml:space="preserve">            </w:t>
      </w:r>
      <w:r w:rsidRPr="008E42FF">
        <w:t xml:space="preserve">mladshaya: </w:t>
      </w:r>
    </w:p>
    <w:p w:rsidR="008E42FF" w:rsidRPr="008E42FF" w:rsidRDefault="008E42FF" w:rsidP="008E42FF">
      <w:pPr>
        <w:pStyle w:val="ab"/>
      </w:pPr>
      <w:r w:rsidRPr="008E42FF">
        <w:t xml:space="preserve">                write(' Mladshaya 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srednaya: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Srednaya   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starshaya: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write(' Starshaya  ');</w:t>
      </w:r>
    </w:p>
    <w:p w:rsidR="008E42FF" w:rsidRPr="008E42FF" w:rsidRDefault="008E42FF" w:rsidP="008E42FF">
      <w:pPr>
        <w:pStyle w:val="ab"/>
      </w:pPr>
      <w:r w:rsidRPr="008E42FF">
        <w:rPr>
          <w:lang w:val="en-US"/>
        </w:rPr>
        <w:t xml:space="preserve">        </w:t>
      </w:r>
      <w:r w:rsidRPr="008E42FF">
        <w:t>end;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writeln('|');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{Print body}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procedure print_body(work:a; var i:integer);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clrscr;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Head}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print_head;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i:=0;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body}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repeat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i:= i + 1;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if i mod 20 = 0  then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begin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print_row(i,work);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print_bot;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work:=work^.next;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writeln('Press any key...');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readln();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print_head;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    continue;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    end;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{Print punkt with number i}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print_row(i,work);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{move to the next item}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    work:=work^.next;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until work=nil;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{Print bot} 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    print_bot;</w:t>
      </w:r>
    </w:p>
    <w:p w:rsidR="008E42FF" w:rsidRPr="008E42FF" w:rsidRDefault="008E42FF" w:rsidP="008E42FF">
      <w:pPr>
        <w:pStyle w:val="ab"/>
        <w:rPr>
          <w:lang w:val="en-US"/>
        </w:rPr>
      </w:pPr>
      <w:r w:rsidRPr="008E42FF">
        <w:rPr>
          <w:lang w:val="en-US"/>
        </w:rPr>
        <w:t xml:space="preserve">    end;</w:t>
      </w:r>
    </w:p>
    <w:p w:rsidR="008E42FF" w:rsidRPr="008E42FF" w:rsidRDefault="008E42FF" w:rsidP="008E42FF">
      <w:pPr>
        <w:pStyle w:val="ab"/>
        <w:rPr>
          <w:lang w:val="en-US"/>
        </w:rPr>
      </w:pPr>
    </w:p>
    <w:p w:rsidR="008E42FF" w:rsidRPr="008E42FF" w:rsidRDefault="008E42FF" w:rsidP="008E42FF">
      <w:pPr>
        <w:pStyle w:val="ab"/>
      </w:pPr>
      <w:r w:rsidRPr="008E42FF">
        <w:t>end.</w:t>
      </w:r>
    </w:p>
    <w:p w:rsidR="009C5AB1" w:rsidRPr="008E42FF" w:rsidRDefault="009C5AB1" w:rsidP="008143CE"/>
    <w:sectPr w:rsidR="009C5AB1" w:rsidRPr="008E42FF" w:rsidSect="0094513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 w:code="9"/>
      <w:pgMar w:top="1134" w:right="680" w:bottom="1134" w:left="1701" w:header="68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545" w:rsidRDefault="003B3545">
      <w:r>
        <w:separator/>
      </w:r>
    </w:p>
  </w:endnote>
  <w:endnote w:type="continuationSeparator" w:id="0">
    <w:p w:rsidR="003B3545" w:rsidRDefault="003B3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B750F" w:rsidRDefault="002B750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B750F" w:rsidRDefault="002B750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 w:rsidP="005F4333">
    <w:pPr>
      <w:pStyle w:val="af2"/>
      <w:tabs>
        <w:tab w:val="clear" w:pos="4677"/>
      </w:tabs>
      <w:ind w:firstLine="0"/>
      <w:jc w:val="center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B11DAF">
      <w:rPr>
        <w:rStyle w:val="af6"/>
        <w:noProof/>
      </w:rPr>
      <w:t>23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545" w:rsidRDefault="003B3545">
      <w:r>
        <w:separator/>
      </w:r>
    </w:p>
  </w:footnote>
  <w:footnote w:type="continuationSeparator" w:id="0">
    <w:p w:rsidR="003B3545" w:rsidRDefault="003B3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B750F" w:rsidRDefault="002B750F">
    <w:pPr>
      <w:ind w:right="360"/>
    </w:pPr>
  </w:p>
  <w:p w:rsidR="002B750F" w:rsidRDefault="002B750F"/>
  <w:p w:rsidR="002B750F" w:rsidRDefault="002B750F"/>
  <w:p w:rsidR="002B750F" w:rsidRDefault="002B75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  <w:noProof/>
      </w:rPr>
      <w:t>2</w:t>
    </w:r>
    <w:r>
      <w:rPr>
        <w:rStyle w:val="af6"/>
      </w:rPr>
      <w:fldChar w:fldCharType="end"/>
    </w:r>
  </w:p>
  <w:p w:rsidR="002B750F" w:rsidRDefault="002B750F">
    <w:pPr>
      <w:ind w:right="360" w:firstLine="0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ind w:firstLine="0"/>
      <w:jc w:val="left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B750F" w:rsidRDefault="002B750F">
    <w:pPr>
      <w:ind w:right="360"/>
    </w:pPr>
  </w:p>
  <w:p w:rsidR="002B750F" w:rsidRDefault="002B750F"/>
  <w:p w:rsidR="002B750F" w:rsidRDefault="002B750F"/>
  <w:p w:rsidR="002B750F" w:rsidRDefault="002B750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ind w:right="27" w:firstLine="0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50F" w:rsidRDefault="002B750F">
    <w:pPr>
      <w:ind w:firstLine="0"/>
      <w:jc w:val="lef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multilevel"/>
    <w:tmpl w:val="22BE5680"/>
    <w:lvl w:ilvl="0">
      <w:start w:val="1"/>
      <w:numFmt w:val="decimal"/>
      <w:pStyle w:val="a"/>
      <w:lvlText w:val="%1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90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7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00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7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cs="Times New Roman"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5837" w:hanging="2160"/>
      </w:pPr>
      <w:rPr>
        <w:rFonts w:cs="Times New Roman" w:hint="default"/>
      </w:rPr>
    </w:lvl>
  </w:abstractNum>
  <w:abstractNum w:abstractNumId="1" w15:restartNumberingAfterBreak="0">
    <w:nsid w:val="FFFFFF89"/>
    <w:multiLevelType w:val="singleLevel"/>
    <w:tmpl w:val="D3642A92"/>
    <w:lvl w:ilvl="0">
      <w:start w:val="1"/>
      <w:numFmt w:val="bullet"/>
      <w:pStyle w:val="8"/>
      <w:lvlText w:val=""/>
      <w:lvlJc w:val="left"/>
      <w:pPr>
        <w:tabs>
          <w:tab w:val="num" w:pos="1080"/>
        </w:tabs>
        <w:ind w:left="153" w:firstLine="567"/>
      </w:pPr>
      <w:rPr>
        <w:rFonts w:ascii="Symbol" w:hAnsi="Symbol" w:hint="default"/>
      </w:rPr>
    </w:lvl>
  </w:abstractNum>
  <w:abstractNum w:abstractNumId="2" w15:restartNumberingAfterBreak="0">
    <w:nsid w:val="20D82AF5"/>
    <w:multiLevelType w:val="multilevel"/>
    <w:tmpl w:val="F6D6376C"/>
    <w:lvl w:ilvl="0">
      <w:start w:val="1"/>
      <w:numFmt w:val="decimal"/>
      <w:lvlText w:val="%1"/>
      <w:lvlJc w:val="left"/>
      <w:pPr>
        <w:tabs>
          <w:tab w:val="num" w:pos="1315"/>
        </w:tabs>
        <w:ind w:left="1315" w:hanging="595"/>
      </w:pPr>
      <w:rPr>
        <w:rFonts w:ascii="Times New Roman" w:eastAsia="Times New Roman" w:hAnsi="Times New Roman" w:cs="Times New Roman"/>
        <w:sz w:val="30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3" w15:restartNumberingAfterBreak="0">
    <w:nsid w:val="775844B2"/>
    <w:multiLevelType w:val="hybridMultilevel"/>
    <w:tmpl w:val="3552DDBC"/>
    <w:lvl w:ilvl="0" w:tplc="8D9AE414">
      <w:start w:val="1"/>
      <w:numFmt w:val="decimal"/>
      <w:lvlText w:val="%1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333"/>
    <w:rsid w:val="00024CA7"/>
    <w:rsid w:val="0002762B"/>
    <w:rsid w:val="0003158C"/>
    <w:rsid w:val="000315BC"/>
    <w:rsid w:val="0003528C"/>
    <w:rsid w:val="0004011E"/>
    <w:rsid w:val="00050B40"/>
    <w:rsid w:val="00050ED7"/>
    <w:rsid w:val="00051CC9"/>
    <w:rsid w:val="00057865"/>
    <w:rsid w:val="000616D7"/>
    <w:rsid w:val="00080E29"/>
    <w:rsid w:val="000D708D"/>
    <w:rsid w:val="000E100F"/>
    <w:rsid w:val="000F16E8"/>
    <w:rsid w:val="000F4C65"/>
    <w:rsid w:val="001024C9"/>
    <w:rsid w:val="00107CA1"/>
    <w:rsid w:val="00113A15"/>
    <w:rsid w:val="0012127F"/>
    <w:rsid w:val="00122C84"/>
    <w:rsid w:val="0012475F"/>
    <w:rsid w:val="001328F2"/>
    <w:rsid w:val="00146F2F"/>
    <w:rsid w:val="00166144"/>
    <w:rsid w:val="00184D44"/>
    <w:rsid w:val="0018692E"/>
    <w:rsid w:val="00187B2C"/>
    <w:rsid w:val="001B00FD"/>
    <w:rsid w:val="001B06E4"/>
    <w:rsid w:val="001C03C8"/>
    <w:rsid w:val="001C5CAF"/>
    <w:rsid w:val="001D533F"/>
    <w:rsid w:val="001D7F4C"/>
    <w:rsid w:val="001E0D0F"/>
    <w:rsid w:val="001E66CD"/>
    <w:rsid w:val="001E79DE"/>
    <w:rsid w:val="00216F67"/>
    <w:rsid w:val="00255141"/>
    <w:rsid w:val="00261DBD"/>
    <w:rsid w:val="0028492F"/>
    <w:rsid w:val="0029725B"/>
    <w:rsid w:val="002B0A94"/>
    <w:rsid w:val="002B750F"/>
    <w:rsid w:val="002C1FFE"/>
    <w:rsid w:val="002C578E"/>
    <w:rsid w:val="002E4461"/>
    <w:rsid w:val="002E6E0B"/>
    <w:rsid w:val="002F633B"/>
    <w:rsid w:val="002F65C2"/>
    <w:rsid w:val="00306CAA"/>
    <w:rsid w:val="00343061"/>
    <w:rsid w:val="003549D5"/>
    <w:rsid w:val="00360888"/>
    <w:rsid w:val="00366108"/>
    <w:rsid w:val="00383F3D"/>
    <w:rsid w:val="003B3545"/>
    <w:rsid w:val="003B72F9"/>
    <w:rsid w:val="003D5011"/>
    <w:rsid w:val="003F26DD"/>
    <w:rsid w:val="003F3E1B"/>
    <w:rsid w:val="003F79AE"/>
    <w:rsid w:val="004015A3"/>
    <w:rsid w:val="00411F01"/>
    <w:rsid w:val="0041494A"/>
    <w:rsid w:val="0041631E"/>
    <w:rsid w:val="00421A1E"/>
    <w:rsid w:val="0043148C"/>
    <w:rsid w:val="00432BC9"/>
    <w:rsid w:val="00453003"/>
    <w:rsid w:val="00456111"/>
    <w:rsid w:val="0046775D"/>
    <w:rsid w:val="00470012"/>
    <w:rsid w:val="004840ED"/>
    <w:rsid w:val="00484B13"/>
    <w:rsid w:val="00494EE1"/>
    <w:rsid w:val="00496D69"/>
    <w:rsid w:val="004B6B6F"/>
    <w:rsid w:val="004D6A83"/>
    <w:rsid w:val="004E4EE8"/>
    <w:rsid w:val="00510831"/>
    <w:rsid w:val="00510B90"/>
    <w:rsid w:val="00514497"/>
    <w:rsid w:val="00522521"/>
    <w:rsid w:val="00530B6F"/>
    <w:rsid w:val="005362FE"/>
    <w:rsid w:val="00553B15"/>
    <w:rsid w:val="00573BB8"/>
    <w:rsid w:val="0057589D"/>
    <w:rsid w:val="00585723"/>
    <w:rsid w:val="0058589B"/>
    <w:rsid w:val="00594D1C"/>
    <w:rsid w:val="005C700C"/>
    <w:rsid w:val="005D52C1"/>
    <w:rsid w:val="005D70B0"/>
    <w:rsid w:val="005F4333"/>
    <w:rsid w:val="00610D54"/>
    <w:rsid w:val="00612DC0"/>
    <w:rsid w:val="0062493F"/>
    <w:rsid w:val="006375FA"/>
    <w:rsid w:val="006461A2"/>
    <w:rsid w:val="00657681"/>
    <w:rsid w:val="00662DC1"/>
    <w:rsid w:val="00665F4D"/>
    <w:rsid w:val="00676795"/>
    <w:rsid w:val="00696895"/>
    <w:rsid w:val="006A550B"/>
    <w:rsid w:val="006A7F0D"/>
    <w:rsid w:val="006B3E53"/>
    <w:rsid w:val="006B7178"/>
    <w:rsid w:val="006C087A"/>
    <w:rsid w:val="006C6DC3"/>
    <w:rsid w:val="006D5DC8"/>
    <w:rsid w:val="006F5DFF"/>
    <w:rsid w:val="007036A7"/>
    <w:rsid w:val="007053D3"/>
    <w:rsid w:val="00714774"/>
    <w:rsid w:val="00716D1A"/>
    <w:rsid w:val="007319D8"/>
    <w:rsid w:val="00734218"/>
    <w:rsid w:val="00746323"/>
    <w:rsid w:val="00751183"/>
    <w:rsid w:val="00757F30"/>
    <w:rsid w:val="007842A4"/>
    <w:rsid w:val="0079169D"/>
    <w:rsid w:val="007934EA"/>
    <w:rsid w:val="007A78D1"/>
    <w:rsid w:val="007A7E2C"/>
    <w:rsid w:val="007B180D"/>
    <w:rsid w:val="007E453D"/>
    <w:rsid w:val="007E612E"/>
    <w:rsid w:val="008143CE"/>
    <w:rsid w:val="00821EA7"/>
    <w:rsid w:val="00832A36"/>
    <w:rsid w:val="00874D92"/>
    <w:rsid w:val="00877A17"/>
    <w:rsid w:val="00886C1F"/>
    <w:rsid w:val="008A19E3"/>
    <w:rsid w:val="008C7699"/>
    <w:rsid w:val="008D2943"/>
    <w:rsid w:val="008E42FF"/>
    <w:rsid w:val="008E6F3D"/>
    <w:rsid w:val="008F357E"/>
    <w:rsid w:val="00910743"/>
    <w:rsid w:val="00912611"/>
    <w:rsid w:val="009364E5"/>
    <w:rsid w:val="009410A8"/>
    <w:rsid w:val="009422EF"/>
    <w:rsid w:val="0094513D"/>
    <w:rsid w:val="009455FE"/>
    <w:rsid w:val="00947AF3"/>
    <w:rsid w:val="009571C2"/>
    <w:rsid w:val="00960C9A"/>
    <w:rsid w:val="009641AE"/>
    <w:rsid w:val="00967166"/>
    <w:rsid w:val="009967A6"/>
    <w:rsid w:val="009A1CC8"/>
    <w:rsid w:val="009C0CF1"/>
    <w:rsid w:val="009C4EAE"/>
    <w:rsid w:val="009C5AB1"/>
    <w:rsid w:val="009E1BD3"/>
    <w:rsid w:val="009F01ED"/>
    <w:rsid w:val="00A064FB"/>
    <w:rsid w:val="00A4175A"/>
    <w:rsid w:val="00A5796A"/>
    <w:rsid w:val="00A75CA5"/>
    <w:rsid w:val="00A85BD2"/>
    <w:rsid w:val="00A87779"/>
    <w:rsid w:val="00AF670B"/>
    <w:rsid w:val="00B025BD"/>
    <w:rsid w:val="00B02C69"/>
    <w:rsid w:val="00B075BB"/>
    <w:rsid w:val="00B11DAF"/>
    <w:rsid w:val="00B135D1"/>
    <w:rsid w:val="00B234D7"/>
    <w:rsid w:val="00B2358F"/>
    <w:rsid w:val="00B34262"/>
    <w:rsid w:val="00B37EF1"/>
    <w:rsid w:val="00B551F3"/>
    <w:rsid w:val="00B90614"/>
    <w:rsid w:val="00B9608B"/>
    <w:rsid w:val="00BA461F"/>
    <w:rsid w:val="00BA695F"/>
    <w:rsid w:val="00BD1375"/>
    <w:rsid w:val="00C046F7"/>
    <w:rsid w:val="00C17013"/>
    <w:rsid w:val="00C25D74"/>
    <w:rsid w:val="00C31D63"/>
    <w:rsid w:val="00C56C2E"/>
    <w:rsid w:val="00C60AA8"/>
    <w:rsid w:val="00C66ACE"/>
    <w:rsid w:val="00CA675A"/>
    <w:rsid w:val="00CB72A9"/>
    <w:rsid w:val="00CC2917"/>
    <w:rsid w:val="00CC3189"/>
    <w:rsid w:val="00CD2B29"/>
    <w:rsid w:val="00D12FCB"/>
    <w:rsid w:val="00D24517"/>
    <w:rsid w:val="00D40CEF"/>
    <w:rsid w:val="00D54780"/>
    <w:rsid w:val="00D54AEB"/>
    <w:rsid w:val="00D56D48"/>
    <w:rsid w:val="00D73B94"/>
    <w:rsid w:val="00D76185"/>
    <w:rsid w:val="00D82173"/>
    <w:rsid w:val="00DA4DA3"/>
    <w:rsid w:val="00DD6657"/>
    <w:rsid w:val="00DF1DC1"/>
    <w:rsid w:val="00DF7BE3"/>
    <w:rsid w:val="00E015BC"/>
    <w:rsid w:val="00E06546"/>
    <w:rsid w:val="00E06E61"/>
    <w:rsid w:val="00E35C51"/>
    <w:rsid w:val="00EB27F8"/>
    <w:rsid w:val="00EB3502"/>
    <w:rsid w:val="00EB4F33"/>
    <w:rsid w:val="00EF35BF"/>
    <w:rsid w:val="00EF7C2A"/>
    <w:rsid w:val="00F00862"/>
    <w:rsid w:val="00F0541E"/>
    <w:rsid w:val="00F21F38"/>
    <w:rsid w:val="00F22C14"/>
    <w:rsid w:val="00F338B6"/>
    <w:rsid w:val="00F700A2"/>
    <w:rsid w:val="00FA0751"/>
    <w:rsid w:val="00FC494D"/>
    <w:rsid w:val="00FC4977"/>
    <w:rsid w:val="00FC54EB"/>
    <w:rsid w:val="00FC6C3D"/>
    <w:rsid w:val="00FE0009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48170"/>
  <w15:docId w15:val="{8FEC65AA-AEA9-43E9-B377-2900499A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0ED7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9"/>
    <w:qFormat/>
    <w:rsid w:val="00050ED7"/>
    <w:pPr>
      <w:pageBreakBefore/>
      <w:tabs>
        <w:tab w:val="num" w:pos="1315"/>
      </w:tabs>
      <w:ind w:left="1315" w:hanging="595"/>
      <w:jc w:val="left"/>
      <w:outlineLvl w:val="0"/>
    </w:pPr>
    <w:rPr>
      <w:b/>
      <w:kern w:val="28"/>
      <w:sz w:val="20"/>
    </w:rPr>
  </w:style>
  <w:style w:type="paragraph" w:styleId="2">
    <w:name w:val="heading 2"/>
    <w:basedOn w:val="a0"/>
    <w:next w:val="a0"/>
    <w:link w:val="20"/>
    <w:uiPriority w:val="99"/>
    <w:qFormat/>
    <w:rsid w:val="00050ED7"/>
    <w:pPr>
      <w:keepNext/>
      <w:keepLines/>
      <w:numPr>
        <w:ilvl w:val="1"/>
        <w:numId w:val="1"/>
      </w:numPr>
      <w:tabs>
        <w:tab w:val="num" w:pos="1296"/>
      </w:tabs>
      <w:spacing w:before="360" w:after="240"/>
      <w:ind w:left="1296" w:hanging="576"/>
      <w:jc w:val="left"/>
      <w:outlineLvl w:val="1"/>
    </w:pPr>
    <w:rPr>
      <w:b/>
      <w:sz w:val="30"/>
    </w:rPr>
  </w:style>
  <w:style w:type="paragraph" w:styleId="3">
    <w:name w:val="heading 3"/>
    <w:basedOn w:val="a0"/>
    <w:next w:val="a0"/>
    <w:link w:val="30"/>
    <w:uiPriority w:val="99"/>
    <w:qFormat/>
    <w:rsid w:val="00050ED7"/>
    <w:pPr>
      <w:keepNext/>
      <w:numPr>
        <w:ilvl w:val="2"/>
        <w:numId w:val="4"/>
      </w:numPr>
      <w:tabs>
        <w:tab w:val="clear" w:pos="1080"/>
        <w:tab w:val="left" w:pos="1571"/>
      </w:tabs>
      <w:spacing w:before="240" w:after="120"/>
      <w:ind w:left="2171" w:hanging="720"/>
      <w:jc w:val="left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4">
    <w:name w:val="heading 4"/>
    <w:basedOn w:val="3"/>
    <w:next w:val="a0"/>
    <w:link w:val="40"/>
    <w:uiPriority w:val="99"/>
    <w:qFormat/>
    <w:rsid w:val="00050ED7"/>
    <w:pPr>
      <w:numPr>
        <w:ilvl w:val="3"/>
        <w:numId w:val="1"/>
      </w:numPr>
      <w:tabs>
        <w:tab w:val="clear" w:pos="1571"/>
        <w:tab w:val="num" w:pos="1584"/>
      </w:tabs>
      <w:ind w:left="1584" w:hanging="864"/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050ED7"/>
    <w:pPr>
      <w:keepNext/>
      <w:numPr>
        <w:ilvl w:val="4"/>
        <w:numId w:val="1"/>
      </w:numPr>
      <w:tabs>
        <w:tab w:val="num" w:pos="1728"/>
      </w:tabs>
      <w:ind w:left="1728" w:hanging="1008"/>
      <w:outlineLvl w:val="4"/>
    </w:pPr>
    <w:rPr>
      <w:rFonts w:ascii="Calibri" w:hAnsi="Calibri"/>
      <w:b/>
      <w:bCs/>
      <w:i/>
      <w:iCs/>
      <w:sz w:val="26"/>
      <w:szCs w:val="26"/>
      <w:lang w:val="en-US"/>
    </w:rPr>
  </w:style>
  <w:style w:type="paragraph" w:styleId="6">
    <w:name w:val="heading 6"/>
    <w:basedOn w:val="a0"/>
    <w:next w:val="a0"/>
    <w:link w:val="60"/>
    <w:uiPriority w:val="99"/>
    <w:qFormat/>
    <w:rsid w:val="00050ED7"/>
    <w:pPr>
      <w:keepNext/>
      <w:numPr>
        <w:ilvl w:val="5"/>
        <w:numId w:val="1"/>
      </w:numPr>
      <w:tabs>
        <w:tab w:val="num" w:pos="1872"/>
      </w:tabs>
      <w:ind w:left="1872" w:hanging="1152"/>
      <w:outlineLvl w:val="5"/>
    </w:pPr>
    <w:rPr>
      <w:rFonts w:ascii="Calibri" w:hAnsi="Calibri"/>
      <w:b/>
      <w:bCs/>
      <w:sz w:val="20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050ED7"/>
    <w:pPr>
      <w:keepNext/>
      <w:numPr>
        <w:ilvl w:val="6"/>
        <w:numId w:val="1"/>
      </w:numPr>
      <w:tabs>
        <w:tab w:val="num" w:pos="2016"/>
      </w:tabs>
      <w:ind w:left="2016" w:hanging="1296"/>
      <w:outlineLvl w:val="6"/>
    </w:pPr>
    <w:rPr>
      <w:rFonts w:ascii="Calibri" w:hAnsi="Calibri"/>
      <w:sz w:val="24"/>
      <w:szCs w:val="24"/>
      <w:lang w:val="en-US"/>
    </w:rPr>
  </w:style>
  <w:style w:type="paragraph" w:styleId="8">
    <w:name w:val="heading 8"/>
    <w:basedOn w:val="a0"/>
    <w:next w:val="a0"/>
    <w:link w:val="80"/>
    <w:uiPriority w:val="99"/>
    <w:qFormat/>
    <w:rsid w:val="00050ED7"/>
    <w:pPr>
      <w:keepNext/>
      <w:numPr>
        <w:ilvl w:val="7"/>
        <w:numId w:val="1"/>
      </w:numPr>
      <w:tabs>
        <w:tab w:val="num" w:pos="2160"/>
      </w:tabs>
      <w:ind w:left="2160" w:hanging="1440"/>
      <w:jc w:val="center"/>
      <w:outlineLvl w:val="7"/>
    </w:pPr>
    <w:rPr>
      <w:rFonts w:ascii="Calibri" w:hAnsi="Calibri"/>
      <w:i/>
      <w:iCs/>
      <w:sz w:val="24"/>
      <w:szCs w:val="24"/>
      <w:lang w:val="en-US"/>
    </w:rPr>
  </w:style>
  <w:style w:type="paragraph" w:styleId="9">
    <w:name w:val="heading 9"/>
    <w:basedOn w:val="a0"/>
    <w:next w:val="a0"/>
    <w:link w:val="90"/>
    <w:uiPriority w:val="99"/>
    <w:qFormat/>
    <w:rsid w:val="00050ED7"/>
    <w:pPr>
      <w:numPr>
        <w:ilvl w:val="8"/>
        <w:numId w:val="3"/>
      </w:numPr>
      <w:tabs>
        <w:tab w:val="num" w:pos="1080"/>
        <w:tab w:val="num" w:pos="2304"/>
      </w:tabs>
      <w:spacing w:before="240" w:after="60"/>
      <w:ind w:left="2304" w:hanging="1584"/>
      <w:jc w:val="left"/>
      <w:outlineLvl w:val="8"/>
    </w:pPr>
    <w:rPr>
      <w:rFonts w:ascii="Cambria" w:hAnsi="Cambria"/>
      <w:sz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2127F"/>
    <w:rPr>
      <w:b/>
      <w:kern w:val="28"/>
      <w:sz w:val="20"/>
    </w:rPr>
  </w:style>
  <w:style w:type="character" w:customStyle="1" w:styleId="20">
    <w:name w:val="Заголовок 2 Знак"/>
    <w:link w:val="2"/>
    <w:uiPriority w:val="99"/>
    <w:locked/>
    <w:rsid w:val="008143CE"/>
    <w:rPr>
      <w:b/>
      <w:sz w:val="30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12127F"/>
    <w:rPr>
      <w:rFonts w:ascii="Cambria" w:hAnsi="Cambria"/>
      <w:b/>
      <w:sz w:val="26"/>
      <w:lang w:val="en-US" w:eastAsia="ru-RU"/>
    </w:rPr>
  </w:style>
  <w:style w:type="character" w:customStyle="1" w:styleId="40">
    <w:name w:val="Заголовок 4 Знак"/>
    <w:link w:val="4"/>
    <w:uiPriority w:val="99"/>
    <w:semiHidden/>
    <w:locked/>
    <w:rsid w:val="0012127F"/>
    <w:rPr>
      <w:rFonts w:ascii="Calibri" w:hAnsi="Calibri"/>
      <w:sz w:val="28"/>
      <w:lang w:val="en-US" w:eastAsia="ru-RU"/>
    </w:rPr>
  </w:style>
  <w:style w:type="character" w:customStyle="1" w:styleId="50">
    <w:name w:val="Заголовок 5 Знак"/>
    <w:link w:val="5"/>
    <w:uiPriority w:val="99"/>
    <w:semiHidden/>
    <w:locked/>
    <w:rsid w:val="0012127F"/>
    <w:rPr>
      <w:rFonts w:ascii="Calibri" w:hAnsi="Calibri"/>
      <w:b/>
      <w:i/>
      <w:sz w:val="26"/>
      <w:lang w:val="en-US" w:eastAsia="ru-RU"/>
    </w:rPr>
  </w:style>
  <w:style w:type="character" w:customStyle="1" w:styleId="60">
    <w:name w:val="Заголовок 6 Знак"/>
    <w:link w:val="6"/>
    <w:uiPriority w:val="99"/>
    <w:semiHidden/>
    <w:locked/>
    <w:rsid w:val="0012127F"/>
    <w:rPr>
      <w:rFonts w:ascii="Calibri" w:hAnsi="Calibri"/>
      <w:b/>
      <w:lang w:val="en-US" w:eastAsia="ru-RU"/>
    </w:rPr>
  </w:style>
  <w:style w:type="character" w:customStyle="1" w:styleId="70">
    <w:name w:val="Заголовок 7 Знак"/>
    <w:link w:val="7"/>
    <w:uiPriority w:val="99"/>
    <w:semiHidden/>
    <w:locked/>
    <w:rsid w:val="0012127F"/>
    <w:rPr>
      <w:rFonts w:ascii="Calibri" w:hAnsi="Calibri"/>
      <w:sz w:val="24"/>
      <w:lang w:val="en-US" w:eastAsia="ru-RU"/>
    </w:rPr>
  </w:style>
  <w:style w:type="character" w:customStyle="1" w:styleId="80">
    <w:name w:val="Заголовок 8 Знак"/>
    <w:link w:val="8"/>
    <w:uiPriority w:val="99"/>
    <w:semiHidden/>
    <w:locked/>
    <w:rsid w:val="0012127F"/>
    <w:rPr>
      <w:rFonts w:ascii="Calibri" w:hAnsi="Calibri"/>
      <w:i/>
      <w:sz w:val="24"/>
      <w:lang w:val="en-US" w:eastAsia="ru-RU"/>
    </w:rPr>
  </w:style>
  <w:style w:type="character" w:customStyle="1" w:styleId="90">
    <w:name w:val="Заголовок 9 Знак"/>
    <w:link w:val="9"/>
    <w:uiPriority w:val="99"/>
    <w:semiHidden/>
    <w:locked/>
    <w:rsid w:val="0012127F"/>
    <w:rPr>
      <w:rFonts w:ascii="Cambria" w:hAnsi="Cambria"/>
      <w:lang w:val="en-US" w:eastAsia="ru-RU"/>
    </w:rPr>
  </w:style>
  <w:style w:type="paragraph" w:styleId="a4">
    <w:name w:val="List Bullet"/>
    <w:basedOn w:val="a0"/>
    <w:uiPriority w:val="99"/>
    <w:rsid w:val="00050ED7"/>
    <w:pPr>
      <w:tabs>
        <w:tab w:val="num" w:pos="1080"/>
      </w:tabs>
    </w:pPr>
  </w:style>
  <w:style w:type="paragraph" w:customStyle="1" w:styleId="a5">
    <w:name w:val="Объект"/>
    <w:basedOn w:val="a0"/>
    <w:next w:val="a0"/>
    <w:uiPriority w:val="99"/>
    <w:rsid w:val="00050ED7"/>
    <w:pPr>
      <w:keepNext/>
      <w:spacing w:before="240" w:line="360" w:lineRule="auto"/>
      <w:ind w:firstLine="0"/>
      <w:jc w:val="center"/>
    </w:pPr>
    <w:rPr>
      <w:sz w:val="20"/>
    </w:rPr>
  </w:style>
  <w:style w:type="paragraph" w:customStyle="1" w:styleId="a6">
    <w:name w:val="Подпись под объектом"/>
    <w:basedOn w:val="a0"/>
    <w:next w:val="a0"/>
    <w:uiPriority w:val="99"/>
    <w:rsid w:val="00FA0751"/>
    <w:pPr>
      <w:spacing w:before="120" w:after="120"/>
      <w:ind w:firstLine="0"/>
      <w:jc w:val="center"/>
    </w:pPr>
    <w:rPr>
      <w:b/>
      <w:sz w:val="25"/>
    </w:rPr>
  </w:style>
  <w:style w:type="paragraph" w:customStyle="1" w:styleId="a7">
    <w:name w:val="Таблица надпись"/>
    <w:basedOn w:val="a0"/>
    <w:next w:val="a0"/>
    <w:uiPriority w:val="99"/>
    <w:rsid w:val="00050ED7"/>
    <w:pPr>
      <w:keepNext/>
      <w:spacing w:before="120" w:after="120"/>
      <w:jc w:val="left"/>
    </w:pPr>
    <w:rPr>
      <w:b/>
      <w:sz w:val="25"/>
    </w:rPr>
  </w:style>
  <w:style w:type="paragraph" w:customStyle="1" w:styleId="a8">
    <w:name w:val="Подзаголовок к абзацу"/>
    <w:basedOn w:val="a0"/>
    <w:next w:val="a0"/>
    <w:uiPriority w:val="99"/>
    <w:rsid w:val="00050ED7"/>
    <w:pPr>
      <w:keepNext/>
      <w:spacing w:before="120"/>
    </w:pPr>
    <w:rPr>
      <w:i/>
    </w:rPr>
  </w:style>
  <w:style w:type="paragraph" w:customStyle="1" w:styleId="a9">
    <w:name w:val="Таблица шапка"/>
    <w:uiPriority w:val="99"/>
    <w:rsid w:val="00050ED7"/>
    <w:pPr>
      <w:keepNext/>
      <w:jc w:val="center"/>
    </w:pPr>
    <w:rPr>
      <w:sz w:val="24"/>
    </w:rPr>
  </w:style>
  <w:style w:type="paragraph" w:customStyle="1" w:styleId="aa">
    <w:name w:val="Таблица данные"/>
    <w:uiPriority w:val="99"/>
    <w:rsid w:val="00050ED7"/>
    <w:rPr>
      <w:sz w:val="22"/>
    </w:rPr>
  </w:style>
  <w:style w:type="paragraph" w:styleId="a">
    <w:name w:val="List Number"/>
    <w:basedOn w:val="a0"/>
    <w:uiPriority w:val="99"/>
    <w:rsid w:val="00050ED7"/>
    <w:pPr>
      <w:tabs>
        <w:tab w:val="num" w:pos="1080"/>
      </w:tabs>
      <w:ind w:left="153" w:firstLine="567"/>
    </w:pPr>
  </w:style>
  <w:style w:type="paragraph" w:customStyle="1" w:styleId="ab">
    <w:name w:val="Код"/>
    <w:uiPriority w:val="99"/>
    <w:rsid w:val="00050ED7"/>
    <w:rPr>
      <w:rFonts w:ascii="Courier New" w:hAnsi="Courier New"/>
      <w:noProof/>
      <w:spacing w:val="-20"/>
      <w:sz w:val="24"/>
    </w:rPr>
  </w:style>
  <w:style w:type="paragraph" w:customStyle="1" w:styleId="ac">
    <w:name w:val="Обычный и отступ перед"/>
    <w:basedOn w:val="a0"/>
    <w:next w:val="a0"/>
    <w:uiPriority w:val="99"/>
    <w:rsid w:val="00050ED7"/>
    <w:pPr>
      <w:spacing w:before="360"/>
    </w:pPr>
  </w:style>
  <w:style w:type="paragraph" w:customStyle="1" w:styleId="ad">
    <w:name w:val="Формула"/>
    <w:next w:val="a0"/>
    <w:uiPriority w:val="99"/>
    <w:rsid w:val="00050ED7"/>
    <w:pPr>
      <w:tabs>
        <w:tab w:val="center" w:pos="4763"/>
        <w:tab w:val="right" w:pos="9526"/>
      </w:tabs>
      <w:spacing w:before="120" w:after="120"/>
      <w:jc w:val="center"/>
    </w:pPr>
    <w:rPr>
      <w:noProof/>
      <w:sz w:val="24"/>
    </w:rPr>
  </w:style>
  <w:style w:type="paragraph" w:customStyle="1" w:styleId="ae">
    <w:name w:val="Обычный без абзаца"/>
    <w:basedOn w:val="a0"/>
    <w:next w:val="a0"/>
    <w:uiPriority w:val="99"/>
    <w:rsid w:val="00050ED7"/>
    <w:pPr>
      <w:ind w:firstLine="0"/>
    </w:pPr>
  </w:style>
  <w:style w:type="character" w:customStyle="1" w:styleId="af">
    <w:name w:val="Выделение акцент"/>
    <w:uiPriority w:val="99"/>
    <w:rsid w:val="00050ED7"/>
    <w:rPr>
      <w:i/>
      <w:spacing w:val="0"/>
      <w:kern w:val="0"/>
      <w:sz w:val="28"/>
      <w:lang w:val="ru-RU"/>
    </w:rPr>
  </w:style>
  <w:style w:type="paragraph" w:styleId="11">
    <w:name w:val="toc 1"/>
    <w:basedOn w:val="a0"/>
    <w:next w:val="a0"/>
    <w:autoRedefine/>
    <w:uiPriority w:val="39"/>
    <w:rsid w:val="00050ED7"/>
    <w:pPr>
      <w:tabs>
        <w:tab w:val="left" w:pos="709"/>
        <w:tab w:val="right" w:leader="dot" w:pos="9515"/>
      </w:tabs>
      <w:ind w:left="709" w:hanging="709"/>
      <w:jc w:val="left"/>
    </w:pPr>
    <w:rPr>
      <w:noProof/>
      <w:szCs w:val="32"/>
    </w:rPr>
  </w:style>
  <w:style w:type="character" w:customStyle="1" w:styleId="af0">
    <w:name w:val="Выделение элемент"/>
    <w:uiPriority w:val="99"/>
    <w:rsid w:val="00050ED7"/>
    <w:rPr>
      <w:rFonts w:ascii="Arial Narrow" w:hAnsi="Arial Narrow"/>
      <w:sz w:val="28"/>
    </w:rPr>
  </w:style>
  <w:style w:type="paragraph" w:styleId="21">
    <w:name w:val="toc 2"/>
    <w:basedOn w:val="a0"/>
    <w:next w:val="a0"/>
    <w:autoRedefine/>
    <w:uiPriority w:val="39"/>
    <w:rsid w:val="00050ED7"/>
    <w:pPr>
      <w:tabs>
        <w:tab w:val="left" w:pos="1276"/>
        <w:tab w:val="right" w:leader="dot" w:pos="9515"/>
      </w:tabs>
      <w:ind w:left="1276" w:hanging="709"/>
      <w:jc w:val="left"/>
    </w:pPr>
    <w:rPr>
      <w:noProof/>
      <w:szCs w:val="28"/>
    </w:rPr>
  </w:style>
  <w:style w:type="paragraph" w:styleId="31">
    <w:name w:val="toc 3"/>
    <w:basedOn w:val="a0"/>
    <w:next w:val="a0"/>
    <w:autoRedefine/>
    <w:uiPriority w:val="99"/>
    <w:rsid w:val="00050ED7"/>
    <w:pPr>
      <w:ind w:left="560"/>
    </w:pPr>
  </w:style>
  <w:style w:type="paragraph" w:styleId="41">
    <w:name w:val="toc 4"/>
    <w:basedOn w:val="a0"/>
    <w:next w:val="a0"/>
    <w:autoRedefine/>
    <w:uiPriority w:val="99"/>
    <w:semiHidden/>
    <w:rsid w:val="00050ED7"/>
    <w:pPr>
      <w:ind w:left="840"/>
    </w:pPr>
  </w:style>
  <w:style w:type="paragraph" w:styleId="51">
    <w:name w:val="toc 5"/>
    <w:basedOn w:val="a0"/>
    <w:next w:val="a0"/>
    <w:autoRedefine/>
    <w:uiPriority w:val="99"/>
    <w:semiHidden/>
    <w:rsid w:val="00050ED7"/>
    <w:pPr>
      <w:ind w:left="1120"/>
    </w:pPr>
  </w:style>
  <w:style w:type="paragraph" w:styleId="61">
    <w:name w:val="toc 6"/>
    <w:basedOn w:val="a0"/>
    <w:next w:val="a0"/>
    <w:autoRedefine/>
    <w:uiPriority w:val="99"/>
    <w:semiHidden/>
    <w:rsid w:val="00050ED7"/>
    <w:pPr>
      <w:ind w:left="1400"/>
    </w:pPr>
  </w:style>
  <w:style w:type="paragraph" w:styleId="71">
    <w:name w:val="toc 7"/>
    <w:basedOn w:val="a0"/>
    <w:next w:val="a0"/>
    <w:autoRedefine/>
    <w:uiPriority w:val="99"/>
    <w:semiHidden/>
    <w:rsid w:val="00050ED7"/>
    <w:pPr>
      <w:ind w:left="1680"/>
    </w:pPr>
  </w:style>
  <w:style w:type="paragraph" w:styleId="81">
    <w:name w:val="toc 8"/>
    <w:basedOn w:val="a0"/>
    <w:next w:val="a0"/>
    <w:autoRedefine/>
    <w:uiPriority w:val="99"/>
    <w:semiHidden/>
    <w:rsid w:val="00050ED7"/>
    <w:pPr>
      <w:ind w:left="1960"/>
    </w:pPr>
  </w:style>
  <w:style w:type="paragraph" w:styleId="91">
    <w:name w:val="toc 9"/>
    <w:basedOn w:val="a0"/>
    <w:next w:val="a0"/>
    <w:autoRedefine/>
    <w:uiPriority w:val="99"/>
    <w:semiHidden/>
    <w:rsid w:val="00050ED7"/>
    <w:pPr>
      <w:ind w:left="2240"/>
    </w:pPr>
  </w:style>
  <w:style w:type="character" w:styleId="af1">
    <w:name w:val="Hyperlink"/>
    <w:uiPriority w:val="99"/>
    <w:rsid w:val="00050ED7"/>
    <w:rPr>
      <w:rFonts w:cs="Times New Roman"/>
      <w:color w:val="0000FF"/>
      <w:u w:val="single"/>
    </w:rPr>
  </w:style>
  <w:style w:type="paragraph" w:styleId="af2">
    <w:name w:val="footer"/>
    <w:basedOn w:val="a0"/>
    <w:link w:val="af3"/>
    <w:uiPriority w:val="99"/>
    <w:rsid w:val="00050ED7"/>
    <w:pPr>
      <w:tabs>
        <w:tab w:val="center" w:pos="4677"/>
        <w:tab w:val="right" w:pos="9355"/>
      </w:tabs>
    </w:pPr>
    <w:rPr>
      <w:sz w:val="20"/>
    </w:rPr>
  </w:style>
  <w:style w:type="character" w:customStyle="1" w:styleId="af3">
    <w:name w:val="Нижний колонтитул Знак"/>
    <w:link w:val="af2"/>
    <w:uiPriority w:val="99"/>
    <w:semiHidden/>
    <w:locked/>
    <w:rsid w:val="0012127F"/>
    <w:rPr>
      <w:sz w:val="20"/>
    </w:rPr>
  </w:style>
  <w:style w:type="paragraph" w:styleId="af4">
    <w:name w:val="header"/>
    <w:basedOn w:val="a0"/>
    <w:link w:val="af5"/>
    <w:uiPriority w:val="99"/>
    <w:rsid w:val="00050ED7"/>
    <w:pPr>
      <w:tabs>
        <w:tab w:val="center" w:pos="4677"/>
        <w:tab w:val="right" w:pos="9355"/>
      </w:tabs>
    </w:pPr>
    <w:rPr>
      <w:sz w:val="20"/>
    </w:rPr>
  </w:style>
  <w:style w:type="character" w:customStyle="1" w:styleId="af5">
    <w:name w:val="Верхний колонтитул Знак"/>
    <w:link w:val="af4"/>
    <w:uiPriority w:val="99"/>
    <w:semiHidden/>
    <w:locked/>
    <w:rsid w:val="0012127F"/>
    <w:rPr>
      <w:sz w:val="20"/>
    </w:rPr>
  </w:style>
  <w:style w:type="character" w:styleId="af6">
    <w:name w:val="page number"/>
    <w:uiPriority w:val="99"/>
    <w:rsid w:val="00050ED7"/>
    <w:rPr>
      <w:rFonts w:cs="Times New Roman"/>
    </w:rPr>
  </w:style>
  <w:style w:type="paragraph" w:styleId="af7">
    <w:name w:val="Title"/>
    <w:basedOn w:val="a0"/>
    <w:link w:val="af8"/>
    <w:uiPriority w:val="99"/>
    <w:qFormat/>
    <w:rsid w:val="00050ED7"/>
    <w:pPr>
      <w:ind w:firstLine="0"/>
      <w:jc w:val="center"/>
    </w:pPr>
    <w:rPr>
      <w:rFonts w:ascii="Cambria" w:hAnsi="Cambria"/>
      <w:b/>
      <w:kern w:val="28"/>
      <w:sz w:val="32"/>
    </w:rPr>
  </w:style>
  <w:style w:type="character" w:customStyle="1" w:styleId="af8">
    <w:name w:val="Заголовок Знак"/>
    <w:link w:val="af7"/>
    <w:uiPriority w:val="99"/>
    <w:locked/>
    <w:rsid w:val="0012127F"/>
    <w:rPr>
      <w:rFonts w:ascii="Cambria" w:hAnsi="Cambria"/>
      <w:b/>
      <w:kern w:val="28"/>
      <w:sz w:val="32"/>
    </w:rPr>
  </w:style>
  <w:style w:type="paragraph" w:styleId="af9">
    <w:name w:val="Body Text"/>
    <w:basedOn w:val="a0"/>
    <w:link w:val="afa"/>
    <w:uiPriority w:val="99"/>
    <w:rsid w:val="00050ED7"/>
    <w:pPr>
      <w:ind w:firstLine="0"/>
      <w:jc w:val="center"/>
    </w:pPr>
    <w:rPr>
      <w:sz w:val="20"/>
    </w:rPr>
  </w:style>
  <w:style w:type="character" w:customStyle="1" w:styleId="afa">
    <w:name w:val="Основной текст Знак"/>
    <w:link w:val="af9"/>
    <w:uiPriority w:val="99"/>
    <w:semiHidden/>
    <w:locked/>
    <w:rsid w:val="0012127F"/>
    <w:rPr>
      <w:sz w:val="20"/>
    </w:rPr>
  </w:style>
  <w:style w:type="paragraph" w:styleId="22">
    <w:name w:val="Body Text 2"/>
    <w:basedOn w:val="a0"/>
    <w:link w:val="23"/>
    <w:uiPriority w:val="99"/>
    <w:rsid w:val="00050ED7"/>
    <w:pPr>
      <w:ind w:firstLine="0"/>
      <w:jc w:val="center"/>
    </w:pPr>
    <w:rPr>
      <w:sz w:val="20"/>
    </w:rPr>
  </w:style>
  <w:style w:type="character" w:customStyle="1" w:styleId="23">
    <w:name w:val="Основной текст 2 Знак"/>
    <w:link w:val="22"/>
    <w:uiPriority w:val="99"/>
    <w:semiHidden/>
    <w:locked/>
    <w:rsid w:val="0012127F"/>
    <w:rPr>
      <w:sz w:val="20"/>
    </w:rPr>
  </w:style>
  <w:style w:type="paragraph" w:styleId="afb">
    <w:name w:val="Plain Text"/>
    <w:basedOn w:val="a0"/>
    <w:link w:val="afc"/>
    <w:uiPriority w:val="99"/>
    <w:rsid w:val="008143CE"/>
    <w:rPr>
      <w:rFonts w:ascii="Courier New" w:hAnsi="Courier New"/>
      <w:sz w:val="20"/>
    </w:rPr>
  </w:style>
  <w:style w:type="character" w:customStyle="1" w:styleId="afc">
    <w:name w:val="Текст Знак"/>
    <w:link w:val="afb"/>
    <w:uiPriority w:val="99"/>
    <w:locked/>
    <w:rsid w:val="008143CE"/>
    <w:rPr>
      <w:rFonts w:ascii="Courier New" w:hAnsi="Courier New"/>
    </w:rPr>
  </w:style>
  <w:style w:type="paragraph" w:styleId="afd">
    <w:name w:val="Body Text Indent"/>
    <w:basedOn w:val="a0"/>
    <w:link w:val="afe"/>
    <w:uiPriority w:val="99"/>
    <w:rsid w:val="008143CE"/>
    <w:pPr>
      <w:spacing w:after="120"/>
      <w:ind w:left="283"/>
    </w:pPr>
  </w:style>
  <w:style w:type="character" w:customStyle="1" w:styleId="afe">
    <w:name w:val="Основной текст с отступом Знак"/>
    <w:link w:val="afd"/>
    <w:uiPriority w:val="99"/>
    <w:locked/>
    <w:rsid w:val="008143CE"/>
    <w:rPr>
      <w:sz w:val="28"/>
    </w:rPr>
  </w:style>
  <w:style w:type="paragraph" w:styleId="aff">
    <w:name w:val="footnote text"/>
    <w:basedOn w:val="a0"/>
    <w:link w:val="aff0"/>
    <w:uiPriority w:val="99"/>
    <w:rsid w:val="008143CE"/>
    <w:rPr>
      <w:sz w:val="20"/>
    </w:rPr>
  </w:style>
  <w:style w:type="character" w:customStyle="1" w:styleId="aff0">
    <w:name w:val="Текст сноски Знак"/>
    <w:basedOn w:val="a1"/>
    <w:link w:val="aff"/>
    <w:uiPriority w:val="99"/>
    <w:locked/>
    <w:rsid w:val="008143CE"/>
  </w:style>
  <w:style w:type="character" w:styleId="aff1">
    <w:name w:val="footnote reference"/>
    <w:uiPriority w:val="99"/>
    <w:rsid w:val="008143CE"/>
    <w:rPr>
      <w:rFonts w:cs="Times New Roman"/>
      <w:vertAlign w:val="superscript"/>
    </w:rPr>
  </w:style>
  <w:style w:type="paragraph" w:styleId="aff2">
    <w:name w:val="Balloon Text"/>
    <w:basedOn w:val="a0"/>
    <w:link w:val="aff3"/>
    <w:uiPriority w:val="99"/>
    <w:rsid w:val="008143CE"/>
    <w:rPr>
      <w:rFonts w:ascii="Segoe UI" w:hAnsi="Segoe UI"/>
      <w:sz w:val="18"/>
    </w:rPr>
  </w:style>
  <w:style w:type="character" w:customStyle="1" w:styleId="aff3">
    <w:name w:val="Текст выноски Знак"/>
    <w:link w:val="aff2"/>
    <w:uiPriority w:val="99"/>
    <w:locked/>
    <w:rsid w:val="008143CE"/>
    <w:rPr>
      <w:rFonts w:ascii="Segoe UI" w:hAnsi="Segoe UI"/>
      <w:sz w:val="18"/>
    </w:rPr>
  </w:style>
  <w:style w:type="character" w:styleId="aff4">
    <w:name w:val="FollowedHyperlink"/>
    <w:uiPriority w:val="99"/>
    <w:rsid w:val="008143CE"/>
    <w:rPr>
      <w:rFonts w:cs="Times New Roman"/>
      <w:color w:val="800080"/>
      <w:u w:val="single"/>
    </w:rPr>
  </w:style>
  <w:style w:type="character" w:styleId="aff5">
    <w:name w:val="Subtle Reference"/>
    <w:uiPriority w:val="99"/>
    <w:qFormat/>
    <w:rsid w:val="008D2943"/>
    <w:rPr>
      <w:smallCaps/>
      <w:color w:val="5A5A5A"/>
    </w:rPr>
  </w:style>
  <w:style w:type="paragraph" w:styleId="aff6">
    <w:name w:val="Normal (Web)"/>
    <w:basedOn w:val="a0"/>
    <w:uiPriority w:val="99"/>
    <w:locked/>
    <w:rsid w:val="00051CC9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2">
    <w:name w:val="Название книги1"/>
    <w:uiPriority w:val="99"/>
    <w:rsid w:val="00051CC9"/>
    <w:rPr>
      <w:b/>
      <w:i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0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D029-63A6-4172-BB2D-91A1263A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31</Pages>
  <Words>5343</Words>
  <Characters>30459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Проектное моделирование ТКТ и ПДО</vt:lpstr>
    </vt:vector>
  </TitlesOfParts>
  <Company>Liauchuk</Company>
  <LinksUpToDate>false</LinksUpToDate>
  <CharactersWithSpaces>35731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Проектное моделирование ТКТ и ПДО</dc:title>
  <dc:subject/>
  <dc:creator>Viktar</dc:creator>
  <cp:keywords/>
  <dc:description/>
  <cp:lastModifiedBy>Aliaksei Drabysheuski</cp:lastModifiedBy>
  <cp:revision>36</cp:revision>
  <cp:lastPrinted>2019-04-30T03:51:00Z</cp:lastPrinted>
  <dcterms:created xsi:type="dcterms:W3CDTF">2021-05-02T18:15:00Z</dcterms:created>
  <dcterms:modified xsi:type="dcterms:W3CDTF">2021-05-13T01:03:00Z</dcterms:modified>
</cp:coreProperties>
</file>